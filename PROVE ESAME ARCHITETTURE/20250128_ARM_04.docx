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D6E3" w14:textId="77777777" w:rsidR="00F13904" w:rsidRPr="00470B87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A14AF" wp14:editId="05C830E7">
                <wp:simplePos x="0" y="0"/>
                <wp:positionH relativeFrom="margin">
                  <wp:posOffset>3053080</wp:posOffset>
                </wp:positionH>
                <wp:positionV relativeFrom="margin">
                  <wp:posOffset>-60960</wp:posOffset>
                </wp:positionV>
                <wp:extent cx="3656965" cy="1685290"/>
                <wp:effectExtent l="0" t="0" r="19685" b="101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68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CB75C" w14:textId="01BFB883" w:rsidR="009C1C9A" w:rsidRPr="00E06EEF" w:rsidRDefault="009C1C9A" w:rsidP="009C1C9A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>
                              <w:t xml:space="preserve">  ………………</w:t>
                            </w:r>
                          </w:p>
                          <w:p w14:paraId="08933F88" w14:textId="760AC87E" w:rsidR="009C1C9A" w:rsidRDefault="009C1C9A" w:rsidP="009C1C9A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 xml:space="preserve"> …………………</w:t>
                            </w:r>
                            <w:r w:rsidR="00F65A2B">
                              <w:t xml:space="preserve"> </w:t>
                            </w:r>
                            <w:r>
                              <w:t>………</w:t>
                            </w:r>
                          </w:p>
                          <w:p w14:paraId="13F90898" w14:textId="7290FE84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</w:t>
                            </w:r>
                            <w:r w:rsidR="002458CC">
                              <w:t>si</w:t>
                            </w:r>
                            <w:r w:rsidRPr="00066C78">
                              <w:t>] no [ ]</w:t>
                            </w:r>
                          </w:p>
                          <w:p w14:paraId="53CB6DEF" w14:textId="41974A1F" w:rsidR="009C1C9A" w:rsidRPr="00066C78" w:rsidRDefault="009C1C9A" w:rsidP="009C1C9A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</w:t>
                            </w:r>
                            <w:r w:rsidR="002458CC">
                              <w:t>si</w:t>
                            </w:r>
                            <w:r>
                              <w:t xml:space="preserve"> </w:t>
                            </w:r>
                            <w:r w:rsidRPr="00066C78">
                              <w:t>] no []</w:t>
                            </w:r>
                          </w:p>
                          <w:p w14:paraId="4F8C8241" w14:textId="541F757F" w:rsidR="00680D21" w:rsidRDefault="009C1C9A" w:rsidP="009C1C9A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[] no [ ]</w:t>
                            </w:r>
                          </w:p>
                          <w:p w14:paraId="28902D42" w14:textId="05A3EABF" w:rsidR="009C1C9A" w:rsidRPr="009C1C9A" w:rsidRDefault="009C1C9A" w:rsidP="009C1C9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14AF" id="Rectangle 1" o:spid="_x0000_s1026" style="position:absolute;margin-left:240.4pt;margin-top:-4.8pt;width:287.95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" fillcolor="white [3201]" strokecolor="black [3200]" strokeweight="1pt">
                <v:textbox>
                  <w:txbxContent>
                    <w:p w14:paraId="617CB75C" w14:textId="01BFB883" w:rsidR="009C1C9A" w:rsidRPr="00E06EEF" w:rsidRDefault="009C1C9A" w:rsidP="009C1C9A">
                      <w:pPr>
                        <w:jc w:val="right"/>
                      </w:pPr>
                      <w:r w:rsidRPr="00E06EEF">
                        <w:t>Nome e Cognome</w:t>
                      </w:r>
                      <w:r>
                        <w:t xml:space="preserve">  ………………</w:t>
                      </w:r>
                    </w:p>
                    <w:p w14:paraId="08933F88" w14:textId="760AC87E" w:rsidR="009C1C9A" w:rsidRDefault="009C1C9A" w:rsidP="009C1C9A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 xml:space="preserve"> …………………</w:t>
                      </w:r>
                      <w:r w:rsidR="00F65A2B">
                        <w:t xml:space="preserve"> </w:t>
                      </w:r>
                      <w:r>
                        <w:t>………</w:t>
                      </w:r>
                    </w:p>
                    <w:p w14:paraId="13F90898" w14:textId="7290FE84" w:rsidR="009C1C9A" w:rsidRPr="00066C78" w:rsidRDefault="009C1C9A" w:rsidP="009C1C9A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2458CC">
                        <w:t>si</w:t>
                      </w:r>
                      <w:r w:rsidRPr="00066C78">
                        <w:t>] no [ ]</w:t>
                      </w:r>
                    </w:p>
                    <w:p w14:paraId="53CB6DEF" w14:textId="41974A1F" w:rsidR="009C1C9A" w:rsidRPr="00066C78" w:rsidRDefault="009C1C9A" w:rsidP="009C1C9A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</w:t>
                      </w:r>
                      <w:r w:rsidR="002458CC">
                        <w:t>si</w:t>
                      </w:r>
                      <w:r>
                        <w:t xml:space="preserve"> </w:t>
                      </w:r>
                      <w:r w:rsidRPr="00066C78">
                        <w:t>] no []</w:t>
                      </w:r>
                    </w:p>
                    <w:p w14:paraId="4F8C8241" w14:textId="541F757F" w:rsidR="00680D21" w:rsidRDefault="009C1C9A" w:rsidP="009C1C9A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[] no [ ]</w:t>
                      </w:r>
                    </w:p>
                    <w:p w14:paraId="28902D42" w14:textId="05A3EABF" w:rsidR="009C1C9A" w:rsidRPr="009C1C9A" w:rsidRDefault="009C1C9A" w:rsidP="009C1C9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470B87">
        <w:t xml:space="preserve">Architetture dei Sistemi </w:t>
      </w:r>
      <w:r w:rsidR="00E06EEF" w:rsidRPr="00470B87">
        <w:br/>
        <w:t>di Elaborazione</w:t>
      </w:r>
    </w:p>
    <w:p w14:paraId="3A2281C8" w14:textId="265BA2DD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8C3ECA" w:rsidRPr="008773FA">
        <w:rPr>
          <w:sz w:val="22"/>
        </w:rPr>
        <w:t>T</w:t>
      </w:r>
      <w:r w:rsidR="00601257">
        <w:rPr>
          <w:sz w:val="22"/>
        </w:rPr>
        <w:t>4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F35ECC">
        <w:rPr>
          <w:sz w:val="22"/>
        </w:rPr>
        <w:t>28 Gennaio 2025</w:t>
      </w:r>
    </w:p>
    <w:p w14:paraId="11941ABF" w14:textId="77777777" w:rsidR="009C1C9A" w:rsidRPr="00F13904" w:rsidRDefault="009C1C9A" w:rsidP="009C1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Pr="00F13904">
        <w:rPr>
          <w:u w:val="single"/>
          <w:lang w:val="en-GB"/>
        </w:rPr>
        <w:t>:</w:t>
      </w:r>
    </w:p>
    <w:p w14:paraId="79D2C4DC" w14:textId="77777777" w:rsidR="009C1C9A" w:rsidRPr="00E06EEF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25D723F5" w14:textId="77777777" w:rsidR="009C1C9A" w:rsidRPr="00E06EEF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498B478B" w14:textId="77777777" w:rsidR="009C1C9A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447BA8" w14:textId="77777777" w:rsidR="009C1C9A" w:rsidRPr="00E06EEF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148C5E9" w14:textId="77777777" w:rsidR="009C1C9A" w:rsidRPr="00E06EEF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5FDD2215" w14:textId="77777777" w:rsidR="009C1C9A" w:rsidRPr="0061446C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41716070" w14:textId="77777777" w:rsidR="009C1C9A" w:rsidRPr="00C27976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modern architecture)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8D81B4" w14:textId="77777777" w:rsidR="009C1C9A" w:rsidRPr="008773FA" w:rsidRDefault="009C1C9A" w:rsidP="009C1C9A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watch che permettono di seguire il flusso del programma.</w:t>
      </w:r>
    </w:p>
    <w:p w14:paraId="32E89F90" w14:textId="77777777" w:rsidR="009F073F" w:rsidRPr="00A74759" w:rsidRDefault="00470B87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points</w:t>
      </w:r>
      <w:r w:rsidR="00B57378" w:rsidRPr="00A74759">
        <w:rPr>
          <w:u w:val="single"/>
        </w:rPr>
        <w:t>)</w:t>
      </w:r>
    </w:p>
    <w:p w14:paraId="32E0516A" w14:textId="6DB5F4FD" w:rsidR="009C1C9A" w:rsidRDefault="00A74759" w:rsidP="009C1C9A">
      <w:pPr>
        <w:ind w:firstLine="0"/>
      </w:pPr>
      <w:r w:rsidRPr="00A74759">
        <w:t xml:space="preserve">Sviluppare le seguenti funzionalità </w:t>
      </w:r>
      <w:r>
        <w:t>utilizzando le funzionalità della scheda LANDTIGER e del system-on-chip LPC1768.</w:t>
      </w:r>
    </w:p>
    <w:p w14:paraId="6B38BFCF" w14:textId="26E53478" w:rsidR="00601257" w:rsidRDefault="00601257" w:rsidP="00D93170">
      <w:pPr>
        <w:pStyle w:val="Paragrafoelenco"/>
        <w:numPr>
          <w:ilvl w:val="0"/>
          <w:numId w:val="18"/>
        </w:numPr>
      </w:pPr>
      <w:r>
        <w:t xml:space="preserve">Si vuole realizzare un sistema in grado di </w:t>
      </w:r>
      <w:r w:rsidR="00E27D29">
        <w:t xml:space="preserve">giocare con la Landtiger; il gioco consiste nel premere il pulsanti KEY1 KEY2 e INT0 in contemporanea all’accensione dei led LD7, LD9 and LD11.  </w:t>
      </w:r>
    </w:p>
    <w:p w14:paraId="13F5AF45" w14:textId="059A688B" w:rsidR="00E27D29" w:rsidRDefault="00E27D29" w:rsidP="00D93170">
      <w:pPr>
        <w:pStyle w:val="Paragrafoelenco"/>
        <w:numPr>
          <w:ilvl w:val="0"/>
          <w:numId w:val="18"/>
        </w:numPr>
      </w:pPr>
      <w:r>
        <w:t>In un vettore SEQ di tipo unsigned short è memorizzata una sequenza di N intervalli</w:t>
      </w:r>
      <w:r w:rsidR="00336648">
        <w:t>; per ciascuno intervallo specificato il vettore contiene l’indicazione sul led da accendere e per quanti decimi di secondo</w:t>
      </w:r>
      <w:r w:rsidR="00A51A93">
        <w:t xml:space="preserve">. </w:t>
      </w:r>
      <w:r w:rsidR="00336648">
        <w:t>Ovvero, le informazioni sono memorizzare a coppie nelle posizioni i-esima e i+1-esima.</w:t>
      </w:r>
      <w:r w:rsidR="00B92907">
        <w:t xml:space="preserve"> N posizioni del vettore SEQ corrispondono a N/2 passi della sequenza LED.</w:t>
      </w:r>
    </w:p>
    <w:p w14:paraId="5E5EF902" w14:textId="1DA273A4" w:rsidR="00336648" w:rsidRDefault="00336648" w:rsidP="00336648">
      <w:pPr>
        <w:pStyle w:val="Paragrafoelenco"/>
        <w:numPr>
          <w:ilvl w:val="1"/>
          <w:numId w:val="18"/>
        </w:numPr>
      </w:pPr>
      <w:r w:rsidRPr="00A51A93">
        <w:rPr>
          <w:b/>
          <w:bCs/>
        </w:rPr>
        <w:t>Esempio</w:t>
      </w:r>
      <w:r>
        <w:t xml:space="preserve"> di contenuto di SEQ e spiegazione</w:t>
      </w:r>
    </w:p>
    <w:p w14:paraId="048AD33D" w14:textId="1E886178" w:rsidR="00336648" w:rsidRPr="002F7AA7" w:rsidRDefault="00336648" w:rsidP="00336648">
      <w:pPr>
        <w:pStyle w:val="Paragrafoelenco"/>
        <w:ind w:left="1440" w:firstLine="0"/>
      </w:pPr>
      <w:r w:rsidRPr="002F7AA7">
        <w:t xml:space="preserve">SEQ[N] = [7, 2, 9, 6, 11, 1, 9, </w:t>
      </w:r>
      <w:r w:rsidR="002F7AA7">
        <w:t>5</w:t>
      </w:r>
      <w:r w:rsidR="00A51A93">
        <w:t>, 7, 4</w:t>
      </w:r>
      <w:r w:rsidRPr="002F7AA7">
        <w:t>]</w:t>
      </w:r>
    </w:p>
    <w:p w14:paraId="3778A350" w14:textId="1E2DE64E" w:rsidR="00336648" w:rsidRPr="00C14170" w:rsidRDefault="00336648" w:rsidP="00336648">
      <w:pPr>
        <w:pStyle w:val="Paragrafoelenco"/>
        <w:ind w:left="1440" w:firstLine="0"/>
      </w:pPr>
      <w:r w:rsidRPr="00336648">
        <w:t>LD7 on per 2 decimi di</w:t>
      </w:r>
      <w:r>
        <w:t xml:space="preserve"> secondo </w:t>
      </w:r>
      <w:r>
        <w:sym w:font="Wingdings" w:char="F0E0"/>
      </w:r>
      <w:r>
        <w:t xml:space="preserve"> </w:t>
      </w:r>
      <w:r w:rsidR="00463EA1" w:rsidRPr="00336648">
        <w:t>LD</w:t>
      </w:r>
      <w:r>
        <w:t xml:space="preserve">9 on </w:t>
      </w:r>
      <w:r w:rsidR="006D14CB">
        <w:t>per</w:t>
      </w:r>
      <w:r>
        <w:t xml:space="preserve"> 6 </w:t>
      </w:r>
      <w:r w:rsidR="006D14CB" w:rsidRPr="00336648">
        <w:t>decimi di</w:t>
      </w:r>
      <w:r w:rsidR="006D14CB">
        <w:t xml:space="preserve"> secondo</w:t>
      </w:r>
      <w:r>
        <w:t xml:space="preserve"> </w:t>
      </w:r>
      <w:r>
        <w:sym w:font="Wingdings" w:char="F0E0"/>
      </w:r>
      <w:r>
        <w:t xml:space="preserve"> </w:t>
      </w:r>
      <w:r w:rsidR="00463EA1" w:rsidRPr="00336648">
        <w:t>LD</w:t>
      </w:r>
      <w:r w:rsidRPr="00C14170">
        <w:t xml:space="preserve">11 on </w:t>
      </w:r>
      <w:r w:rsidR="006D14CB">
        <w:t>per</w:t>
      </w:r>
      <w:r w:rsidRPr="00C14170">
        <w:t xml:space="preserve"> </w:t>
      </w:r>
      <w:r w:rsidR="002F7AA7" w:rsidRPr="00C14170">
        <w:t>1</w:t>
      </w:r>
      <w:r w:rsidRPr="00C14170">
        <w:t xml:space="preserve"> </w:t>
      </w:r>
      <w:r w:rsidR="006D14CB" w:rsidRPr="00336648">
        <w:t>decimi di</w:t>
      </w:r>
      <w:r w:rsidR="006D14CB">
        <w:t xml:space="preserve"> secondo</w:t>
      </w:r>
      <w:r w:rsidRPr="00C14170">
        <w:t xml:space="preserve"> </w:t>
      </w:r>
      <w:r>
        <w:sym w:font="Wingdings" w:char="F0E0"/>
      </w:r>
      <w:r w:rsidRPr="00C14170">
        <w:t xml:space="preserve"> </w:t>
      </w:r>
      <w:r w:rsidR="00463EA1" w:rsidRPr="00336648">
        <w:t>LD</w:t>
      </w:r>
      <w:r w:rsidRPr="00C14170">
        <w:t xml:space="preserve">9 on </w:t>
      </w:r>
      <w:r w:rsidR="006D14CB">
        <w:t>per</w:t>
      </w:r>
      <w:r w:rsidRPr="00C14170">
        <w:t xml:space="preserve"> </w:t>
      </w:r>
      <w:r w:rsidR="002F7AA7" w:rsidRPr="00C14170">
        <w:t>5</w:t>
      </w:r>
      <w:r w:rsidRPr="00C14170">
        <w:t xml:space="preserve"> </w:t>
      </w:r>
      <w:r w:rsidR="006D14CB" w:rsidRPr="00336648">
        <w:t>decimi di</w:t>
      </w:r>
      <w:r w:rsidR="006D14CB">
        <w:t xml:space="preserve"> secondo</w:t>
      </w:r>
      <w:r w:rsidR="00A51A93">
        <w:t xml:space="preserve"> </w:t>
      </w:r>
      <w:r w:rsidR="00A51A93">
        <w:sym w:font="Wingdings" w:char="F0E0"/>
      </w:r>
      <w:r w:rsidR="00A51A93" w:rsidRPr="00C14170">
        <w:t xml:space="preserve"> </w:t>
      </w:r>
      <w:r w:rsidR="00A51A93" w:rsidRPr="00336648">
        <w:t>LD</w:t>
      </w:r>
      <w:r w:rsidR="00A51A93">
        <w:t>7</w:t>
      </w:r>
      <w:r w:rsidR="00A51A93" w:rsidRPr="00C14170">
        <w:t xml:space="preserve"> on </w:t>
      </w:r>
      <w:r w:rsidR="00A51A93">
        <w:t>per</w:t>
      </w:r>
      <w:r w:rsidR="00A51A93" w:rsidRPr="00C14170">
        <w:t xml:space="preserve"> </w:t>
      </w:r>
      <w:r w:rsidR="00A51A93">
        <w:t>4</w:t>
      </w:r>
      <w:r w:rsidR="00A51A93" w:rsidRPr="00C14170">
        <w:t xml:space="preserve"> </w:t>
      </w:r>
      <w:r w:rsidR="00A51A93" w:rsidRPr="00336648">
        <w:t>decimi di</w:t>
      </w:r>
      <w:r w:rsidR="00A51A93">
        <w:t xml:space="preserve"> secondo</w:t>
      </w:r>
    </w:p>
    <w:p w14:paraId="697320DE" w14:textId="64F1134E" w:rsidR="00336648" w:rsidRDefault="00336648" w:rsidP="00336648">
      <w:pPr>
        <w:pStyle w:val="Paragrafoelenco"/>
        <w:numPr>
          <w:ilvl w:val="0"/>
          <w:numId w:val="18"/>
        </w:numPr>
      </w:pPr>
      <w:r w:rsidRPr="00336648">
        <w:t xml:space="preserve">Il giocatore deve </w:t>
      </w:r>
      <w:r>
        <w:t>“</w:t>
      </w:r>
      <w:r w:rsidRPr="00336648">
        <w:t>inseguire</w:t>
      </w:r>
      <w:r>
        <w:t>”</w:t>
      </w:r>
      <w:r w:rsidRPr="00336648">
        <w:t xml:space="preserve"> i</w:t>
      </w:r>
      <w:r>
        <w:t xml:space="preserve"> led e premere il pulsante corrispondente durante l</w:t>
      </w:r>
      <w:r w:rsidR="002F7AA7">
        <w:t xml:space="preserve">a loro </w:t>
      </w:r>
      <w:r>
        <w:t>accensione.</w:t>
      </w:r>
      <w:r w:rsidR="00B92907">
        <w:t xml:space="preserve"> Se la pressione avviene durante il periodo di accensione, il sistema incrementa una variabile chiamata SCORE</w:t>
      </w:r>
      <w:r w:rsidR="002F7AA7">
        <w:t>:</w:t>
      </w:r>
    </w:p>
    <w:p w14:paraId="1DFBF3FD" w14:textId="1C688FB0" w:rsidR="002F7AA7" w:rsidRDefault="00B92907" w:rsidP="00B92907">
      <w:pPr>
        <w:pStyle w:val="Paragrafoelenco"/>
        <w:numPr>
          <w:ilvl w:val="1"/>
          <w:numId w:val="18"/>
        </w:numPr>
      </w:pPr>
      <w:r>
        <w:t xml:space="preserve">All’accensione del led LD7, l’utente </w:t>
      </w:r>
      <w:r w:rsidR="002F7AA7">
        <w:t xml:space="preserve">dovrà </w:t>
      </w:r>
      <w:r>
        <w:t>premer</w:t>
      </w:r>
      <w:r w:rsidR="002F7AA7">
        <w:t>e</w:t>
      </w:r>
      <w:r>
        <w:t xml:space="preserve"> </w:t>
      </w:r>
      <w:r w:rsidR="002F7AA7">
        <w:t>KEY1 (prima che il led si spenga)</w:t>
      </w:r>
    </w:p>
    <w:p w14:paraId="07AA4F1F" w14:textId="77777777" w:rsidR="002F7AA7" w:rsidRDefault="00B92907" w:rsidP="00B92907">
      <w:pPr>
        <w:pStyle w:val="Paragrafoelenco"/>
        <w:numPr>
          <w:ilvl w:val="1"/>
          <w:numId w:val="18"/>
        </w:numPr>
      </w:pPr>
      <w:r>
        <w:t xml:space="preserve">LD9 </w:t>
      </w:r>
      <w:r w:rsidR="002F7AA7">
        <w:sym w:font="Wingdings" w:char="F0E0"/>
      </w:r>
      <w:r w:rsidR="002F7AA7">
        <w:t xml:space="preserve"> KEY2</w:t>
      </w:r>
    </w:p>
    <w:p w14:paraId="076E83A6" w14:textId="4674BD12" w:rsidR="00B92907" w:rsidRDefault="00B92907" w:rsidP="00B92907">
      <w:pPr>
        <w:pStyle w:val="Paragrafoelenco"/>
        <w:numPr>
          <w:ilvl w:val="1"/>
          <w:numId w:val="18"/>
        </w:numPr>
      </w:pPr>
      <w:r>
        <w:t>LD1</w:t>
      </w:r>
      <w:r w:rsidR="002F7AA7">
        <w:t xml:space="preserve"> </w:t>
      </w:r>
      <w:r w:rsidR="002F7AA7">
        <w:sym w:font="Wingdings" w:char="F0E0"/>
      </w:r>
      <w:r w:rsidR="002F7AA7">
        <w:t xml:space="preserve"> INT0</w:t>
      </w:r>
    </w:p>
    <w:p w14:paraId="096F357A" w14:textId="33A75982" w:rsidR="002F7AA7" w:rsidRDefault="002F7AA7" w:rsidP="00B92907">
      <w:pPr>
        <w:pStyle w:val="Paragrafoelenco"/>
        <w:numPr>
          <w:ilvl w:val="1"/>
          <w:numId w:val="18"/>
        </w:numPr>
      </w:pPr>
      <w:r>
        <w:t>In caso di errore, il punteggio SCORE non viene aggiornato.</w:t>
      </w:r>
    </w:p>
    <w:p w14:paraId="69660E98" w14:textId="545FF86C" w:rsidR="00B92907" w:rsidRPr="00336648" w:rsidRDefault="00B92907" w:rsidP="00B92907">
      <w:pPr>
        <w:pStyle w:val="Paragrafoelenco"/>
        <w:numPr>
          <w:ilvl w:val="0"/>
          <w:numId w:val="18"/>
        </w:numPr>
      </w:pPr>
      <w:r>
        <w:t>Oltre a SCORE, il sistema memorizza anche un vettore chiamato CLASSIFICA di tipo unsigned short e contenente M posizioni</w:t>
      </w:r>
      <w:r w:rsidR="002F7AA7">
        <w:t xml:space="preserve"> (max 256)</w:t>
      </w:r>
      <w:r>
        <w:t>, inizialmente vuoto. Al termine di ciascuna sequenza</w:t>
      </w:r>
      <w:r w:rsidR="002F7AA7">
        <w:t xml:space="preserve"> viene invocata</w:t>
      </w:r>
      <w:r>
        <w:t xml:space="preserve"> la seguente funzione ASM (ottimizzata con istruzioni condizionali) </w:t>
      </w:r>
    </w:p>
    <w:p w14:paraId="1A2E6107" w14:textId="77777777" w:rsidR="009B47E3" w:rsidRPr="00336648" w:rsidRDefault="009B47E3" w:rsidP="00F35ECC">
      <w:pPr>
        <w:pStyle w:val="Paragrafoelenco"/>
        <w:ind w:left="2160" w:firstLine="0"/>
        <w:rPr>
          <w:i/>
          <w:iCs/>
        </w:rPr>
      </w:pPr>
    </w:p>
    <w:p w14:paraId="2750CE17" w14:textId="67D31696" w:rsidR="00042F72" w:rsidRPr="00C14170" w:rsidRDefault="002F7AA7" w:rsidP="009B47E3">
      <w:pPr>
        <w:ind w:left="720" w:firstLine="720"/>
        <w:rPr>
          <w:i/>
          <w:iCs/>
          <w:lang w:val="fr-FR"/>
        </w:rPr>
      </w:pPr>
      <w:r w:rsidRPr="00C14170">
        <w:rPr>
          <w:i/>
          <w:iCs/>
          <w:lang w:val="fr-FR"/>
        </w:rPr>
        <w:t>u</w:t>
      </w:r>
      <w:r w:rsidR="00AF3B28" w:rsidRPr="00C14170">
        <w:rPr>
          <w:i/>
          <w:iCs/>
          <w:lang w:val="fr-FR"/>
        </w:rPr>
        <w:t>i</w:t>
      </w:r>
      <w:r w:rsidR="00042F72" w:rsidRPr="00C14170">
        <w:rPr>
          <w:i/>
          <w:iCs/>
          <w:lang w:val="fr-FR"/>
        </w:rPr>
        <w:t>nt</w:t>
      </w:r>
      <w:r w:rsidRPr="00C14170">
        <w:rPr>
          <w:i/>
          <w:iCs/>
          <w:lang w:val="fr-FR"/>
        </w:rPr>
        <w:t>8_t</w:t>
      </w:r>
      <w:r w:rsidR="00042F72" w:rsidRPr="00C14170">
        <w:rPr>
          <w:i/>
          <w:iCs/>
          <w:lang w:val="fr-FR"/>
        </w:rPr>
        <w:t xml:space="preserve"> </w:t>
      </w:r>
      <w:r w:rsidRPr="00C14170">
        <w:rPr>
          <w:i/>
          <w:iCs/>
          <w:lang w:val="fr-FR"/>
        </w:rPr>
        <w:t>updateRank</w:t>
      </w:r>
      <w:r w:rsidR="00042F72" w:rsidRPr="00C14170">
        <w:rPr>
          <w:i/>
          <w:iCs/>
          <w:lang w:val="fr-FR"/>
        </w:rPr>
        <w:t>(</w:t>
      </w:r>
      <w:r w:rsidRPr="00C14170">
        <w:rPr>
          <w:i/>
          <w:iCs/>
          <w:lang w:val="fr-FR"/>
        </w:rPr>
        <w:t>u</w:t>
      </w:r>
      <w:r w:rsidR="00042F72" w:rsidRPr="00C14170">
        <w:rPr>
          <w:i/>
          <w:iCs/>
          <w:lang w:val="fr-FR"/>
        </w:rPr>
        <w:t>int</w:t>
      </w:r>
      <w:r w:rsidRPr="00C14170">
        <w:rPr>
          <w:i/>
          <w:iCs/>
          <w:lang w:val="fr-FR"/>
        </w:rPr>
        <w:t>_8</w:t>
      </w:r>
      <w:r w:rsidR="00042F72" w:rsidRPr="00C14170">
        <w:rPr>
          <w:i/>
          <w:iCs/>
          <w:lang w:val="fr-FR"/>
        </w:rPr>
        <w:t xml:space="preserve"> </w:t>
      </w:r>
      <w:r w:rsidRPr="00C14170">
        <w:rPr>
          <w:i/>
          <w:iCs/>
          <w:lang w:val="fr-FR"/>
        </w:rPr>
        <w:t>SCORE</w:t>
      </w:r>
      <w:r w:rsidR="00042F72" w:rsidRPr="00C14170">
        <w:rPr>
          <w:i/>
          <w:iCs/>
          <w:lang w:val="fr-FR"/>
        </w:rPr>
        <w:t xml:space="preserve">, </w:t>
      </w:r>
      <w:r w:rsidRPr="00C14170">
        <w:rPr>
          <w:i/>
          <w:iCs/>
          <w:lang w:val="fr-FR"/>
        </w:rPr>
        <w:t>u</w:t>
      </w:r>
      <w:r w:rsidR="00042F72" w:rsidRPr="00C14170">
        <w:rPr>
          <w:i/>
          <w:iCs/>
          <w:lang w:val="fr-FR"/>
        </w:rPr>
        <w:t>int</w:t>
      </w:r>
      <w:r w:rsidRPr="00C14170">
        <w:rPr>
          <w:i/>
          <w:iCs/>
          <w:lang w:val="fr-FR"/>
        </w:rPr>
        <w:t>_8</w:t>
      </w:r>
      <w:r w:rsidR="00042F72" w:rsidRPr="00C14170">
        <w:rPr>
          <w:i/>
          <w:iCs/>
          <w:lang w:val="fr-FR"/>
        </w:rPr>
        <w:t xml:space="preserve">* </w:t>
      </w:r>
      <w:r w:rsidRPr="00C14170">
        <w:rPr>
          <w:i/>
          <w:iCs/>
          <w:lang w:val="fr-FR"/>
        </w:rPr>
        <w:t>CLASSIFICA</w:t>
      </w:r>
      <w:r w:rsidR="0064372E">
        <w:rPr>
          <w:i/>
          <w:iCs/>
          <w:lang w:val="fr-FR"/>
        </w:rPr>
        <w:t>, uint_8* max_diff</w:t>
      </w:r>
      <w:r w:rsidR="00A51A93">
        <w:rPr>
          <w:i/>
          <w:iCs/>
          <w:lang w:val="fr-FR"/>
        </w:rPr>
        <w:t>, uint_8* PODIO</w:t>
      </w:r>
      <w:r w:rsidR="00F35ECC" w:rsidRPr="00C14170">
        <w:rPr>
          <w:i/>
          <w:iCs/>
          <w:lang w:val="fr-FR"/>
        </w:rPr>
        <w:t>);</w:t>
      </w:r>
    </w:p>
    <w:p w14:paraId="26B81DF0" w14:textId="42EE94E2" w:rsidR="002F7AA7" w:rsidRDefault="002F7AA7" w:rsidP="002F7AA7">
      <w:pPr>
        <w:ind w:left="720" w:firstLine="720"/>
      </w:pPr>
      <w:r>
        <w:t>tale funzione inserisce il risultato</w:t>
      </w:r>
      <w:r w:rsidR="006D14CB">
        <w:t xml:space="preserve"> SCORE</w:t>
      </w:r>
      <w:r>
        <w:t xml:space="preserve"> ordinatamente in CLASSIFICA e </w:t>
      </w:r>
      <w:r w:rsidR="00AF3B28">
        <w:t>restituisce</w:t>
      </w:r>
      <w:r w:rsidR="00AF3B28" w:rsidRPr="00AF3B28">
        <w:t xml:space="preserve"> </w:t>
      </w:r>
      <w:r>
        <w:t>la posizione raggiunta nel gioco</w:t>
      </w:r>
      <w:r w:rsidR="0064372E">
        <w:t xml:space="preserve">. </w:t>
      </w:r>
      <w:r w:rsidR="00A51A93">
        <w:t xml:space="preserve">La funzione </w:t>
      </w:r>
      <w:r w:rsidR="0064372E">
        <w:t xml:space="preserve">deve calcolare qual è la massima differenza fra gli score salvati nel vettore della classifica e restituire il valore in </w:t>
      </w:r>
      <w:r w:rsidR="0064372E" w:rsidRPr="0064372E">
        <w:rPr>
          <w:i/>
          <w:iCs/>
        </w:rPr>
        <w:t>max_diff</w:t>
      </w:r>
      <w:r w:rsidR="0064372E">
        <w:t xml:space="preserve">. </w:t>
      </w:r>
      <w:r w:rsidR="00A51A93">
        <w:t xml:space="preserve">Infine, se il nuovo score raggiunge </w:t>
      </w:r>
      <w:r w:rsidR="00A51A93">
        <w:lastRenderedPageBreak/>
        <w:t>il podio nella classifica</w:t>
      </w:r>
      <w:r w:rsidR="00E76618">
        <w:t xml:space="preserve"> (primi 3 in classifica)</w:t>
      </w:r>
      <w:r w:rsidR="00A51A93">
        <w:t>, la variabile PODIO deve restituire il valore 1, altrimenti 0.</w:t>
      </w:r>
    </w:p>
    <w:p w14:paraId="2265CFCF" w14:textId="2D00A9C8" w:rsidR="009B47E3" w:rsidRDefault="00A51A93" w:rsidP="00A51A93">
      <w:pPr>
        <w:pStyle w:val="Paragrafoelenco"/>
        <w:numPr>
          <w:ilvl w:val="0"/>
          <w:numId w:val="18"/>
        </w:numPr>
      </w:pPr>
      <w:r>
        <w:t>Al termine della funzione, l</w:t>
      </w:r>
      <w:r w:rsidR="002F7AA7">
        <w:t xml:space="preserve">a posizione raggiunta nel gioco deve essere mostrata lampeggiante sul LED con una frequenza di </w:t>
      </w:r>
      <w:r>
        <w:t>2</w:t>
      </w:r>
      <w:r w:rsidR="002F7AA7">
        <w:t>Hz</w:t>
      </w:r>
      <w:r>
        <w:t xml:space="preserve"> se il giocatore non ha raggiunto il podio, in caso contrario, deve lampeggiare con una frequenza di 10Hz</w:t>
      </w:r>
      <w:r w:rsidR="002F7AA7">
        <w:t>. Durante la visualizzazione, le eventuali pressioni di pulsanti saranno ignorate.</w:t>
      </w:r>
    </w:p>
    <w:p w14:paraId="174B78CB" w14:textId="77777777" w:rsidR="009B47E3" w:rsidRDefault="009B47E3" w:rsidP="006931A3">
      <w:pPr>
        <w:pStyle w:val="Paragrafoelenco"/>
        <w:ind w:left="1440" w:firstLine="0"/>
      </w:pPr>
    </w:p>
    <w:p w14:paraId="6CF5F790" w14:textId="77777777" w:rsidR="009B47E3" w:rsidRDefault="009B47E3" w:rsidP="006931A3">
      <w:pPr>
        <w:pStyle w:val="Paragrafoelenco"/>
        <w:ind w:left="1440" w:firstLine="0"/>
      </w:pPr>
    </w:p>
    <w:p w14:paraId="51250982" w14:textId="5020E9CA" w:rsidR="00E3304B" w:rsidRDefault="00435098" w:rsidP="00042F72">
      <w:pPr>
        <w:pStyle w:val="Paragrafoelenco"/>
        <w:numPr>
          <w:ilvl w:val="0"/>
          <w:numId w:val="18"/>
        </w:numPr>
      </w:pPr>
      <w:r w:rsidRPr="00435098">
        <w:t xml:space="preserve">A valle </w:t>
      </w:r>
      <w:r w:rsidR="002F7AA7">
        <w:t>della pressione del tasto SELECT del JOYSTICK</w:t>
      </w:r>
      <w:r w:rsidR="006931A3">
        <w:t>:</w:t>
      </w:r>
      <w:r w:rsidRPr="00435098">
        <w:t xml:space="preserve"> </w:t>
      </w:r>
    </w:p>
    <w:p w14:paraId="08A39EA7" w14:textId="243DB28B" w:rsidR="00E3304B" w:rsidRDefault="002F7AA7" w:rsidP="00E3304B">
      <w:pPr>
        <w:pStyle w:val="Paragrafoelenco"/>
        <w:numPr>
          <w:ilvl w:val="1"/>
          <w:numId w:val="18"/>
        </w:numPr>
      </w:pPr>
      <w:r>
        <w:t>SCORE viene azzerato e lanciata una nuova partita</w:t>
      </w:r>
    </w:p>
    <w:p w14:paraId="43416138" w14:textId="43260DF1" w:rsidR="002F7AA7" w:rsidRDefault="002F7AA7" w:rsidP="00E3304B">
      <w:pPr>
        <w:pStyle w:val="Paragrafoelenco"/>
        <w:numPr>
          <w:ilvl w:val="1"/>
          <w:numId w:val="18"/>
        </w:numPr>
      </w:pPr>
      <w:r>
        <w:t>CLASSIFICA non viene eliminato, ma aggiornato di partita in partita.</w:t>
      </w:r>
    </w:p>
    <w:p w14:paraId="6531D23D" w14:textId="2CF1AE76" w:rsidR="00D93170" w:rsidRPr="00435098" w:rsidRDefault="00D93170" w:rsidP="006931A3">
      <w:pPr>
        <w:pStyle w:val="Paragrafoelenco"/>
        <w:ind w:left="1440" w:firstLine="0"/>
      </w:pPr>
    </w:p>
    <w:sectPr w:rsidR="00D93170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8E46E" w14:textId="77777777" w:rsidR="00904756" w:rsidRDefault="00904756">
      <w:r>
        <w:separator/>
      </w:r>
    </w:p>
  </w:endnote>
  <w:endnote w:type="continuationSeparator" w:id="0">
    <w:p w14:paraId="457B1B3A" w14:textId="77777777" w:rsidR="00904756" w:rsidRDefault="0090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9F896" w14:textId="77777777" w:rsidR="00904756" w:rsidRDefault="00904756">
      <w:r>
        <w:separator/>
      </w:r>
    </w:p>
  </w:footnote>
  <w:footnote w:type="continuationSeparator" w:id="0">
    <w:p w14:paraId="5B0A09D4" w14:textId="77777777" w:rsidR="00904756" w:rsidRDefault="0090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8941868">
    <w:abstractNumId w:val="0"/>
  </w:num>
  <w:num w:numId="2" w16cid:durableId="1273320209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1383710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845249058">
    <w:abstractNumId w:val="16"/>
  </w:num>
  <w:num w:numId="5" w16cid:durableId="122849436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2065255876">
    <w:abstractNumId w:val="4"/>
  </w:num>
  <w:num w:numId="7" w16cid:durableId="1212575286">
    <w:abstractNumId w:val="5"/>
  </w:num>
  <w:num w:numId="8" w16cid:durableId="1714039241">
    <w:abstractNumId w:val="3"/>
  </w:num>
  <w:num w:numId="9" w16cid:durableId="147476966">
    <w:abstractNumId w:val="12"/>
  </w:num>
  <w:num w:numId="10" w16cid:durableId="933980662">
    <w:abstractNumId w:val="8"/>
  </w:num>
  <w:num w:numId="11" w16cid:durableId="1227110258">
    <w:abstractNumId w:val="6"/>
  </w:num>
  <w:num w:numId="12" w16cid:durableId="1347712552">
    <w:abstractNumId w:val="7"/>
  </w:num>
  <w:num w:numId="13" w16cid:durableId="1551068362">
    <w:abstractNumId w:val="14"/>
  </w:num>
  <w:num w:numId="14" w16cid:durableId="1919441866">
    <w:abstractNumId w:val="13"/>
  </w:num>
  <w:num w:numId="15" w16cid:durableId="826238930">
    <w:abstractNumId w:val="2"/>
  </w:num>
  <w:num w:numId="16" w16cid:durableId="2121220836">
    <w:abstractNumId w:val="11"/>
  </w:num>
  <w:num w:numId="17" w16cid:durableId="127170986">
    <w:abstractNumId w:val="17"/>
  </w:num>
  <w:num w:numId="18" w16cid:durableId="1937128367">
    <w:abstractNumId w:val="15"/>
  </w:num>
  <w:num w:numId="19" w16cid:durableId="1115519549">
    <w:abstractNumId w:val="10"/>
  </w:num>
  <w:num w:numId="20" w16cid:durableId="175073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xMzCwtDS0MDYzMzRS0lEKTi0uzszPAykwqgUA5yeP7SwAAAA="/>
  </w:docVars>
  <w:rsids>
    <w:rsidRoot w:val="00401CF5"/>
    <w:rsid w:val="00042F72"/>
    <w:rsid w:val="00057192"/>
    <w:rsid w:val="00062098"/>
    <w:rsid w:val="00081765"/>
    <w:rsid w:val="00096C0E"/>
    <w:rsid w:val="000E0C41"/>
    <w:rsid w:val="0010573C"/>
    <w:rsid w:val="001140AC"/>
    <w:rsid w:val="00136DB2"/>
    <w:rsid w:val="001A7F67"/>
    <w:rsid w:val="001B39D8"/>
    <w:rsid w:val="001C4F96"/>
    <w:rsid w:val="002137E7"/>
    <w:rsid w:val="00223B86"/>
    <w:rsid w:val="002263B2"/>
    <w:rsid w:val="002458CC"/>
    <w:rsid w:val="002B0685"/>
    <w:rsid w:val="002D4A3A"/>
    <w:rsid w:val="002E2431"/>
    <w:rsid w:val="002E4819"/>
    <w:rsid w:val="002F5893"/>
    <w:rsid w:val="002F7AA7"/>
    <w:rsid w:val="00315FDD"/>
    <w:rsid w:val="00320E35"/>
    <w:rsid w:val="00335FB8"/>
    <w:rsid w:val="00336648"/>
    <w:rsid w:val="00353CB7"/>
    <w:rsid w:val="00382783"/>
    <w:rsid w:val="003B2C3B"/>
    <w:rsid w:val="003C5E9F"/>
    <w:rsid w:val="003F5DD2"/>
    <w:rsid w:val="00401CF5"/>
    <w:rsid w:val="00403E5D"/>
    <w:rsid w:val="0040799A"/>
    <w:rsid w:val="004166BB"/>
    <w:rsid w:val="00435098"/>
    <w:rsid w:val="00463EA1"/>
    <w:rsid w:val="00470B87"/>
    <w:rsid w:val="00472696"/>
    <w:rsid w:val="00475C4E"/>
    <w:rsid w:val="00496D87"/>
    <w:rsid w:val="004F03ED"/>
    <w:rsid w:val="004F26FE"/>
    <w:rsid w:val="00522679"/>
    <w:rsid w:val="00535B9D"/>
    <w:rsid w:val="0054712B"/>
    <w:rsid w:val="00587B26"/>
    <w:rsid w:val="00587EEF"/>
    <w:rsid w:val="00590EA0"/>
    <w:rsid w:val="005A1C5E"/>
    <w:rsid w:val="005D6220"/>
    <w:rsid w:val="00601257"/>
    <w:rsid w:val="00607C0E"/>
    <w:rsid w:val="0061446C"/>
    <w:rsid w:val="00643508"/>
    <w:rsid w:val="0064372E"/>
    <w:rsid w:val="00680D21"/>
    <w:rsid w:val="006931A3"/>
    <w:rsid w:val="006A50FE"/>
    <w:rsid w:val="006B1D36"/>
    <w:rsid w:val="006B26E4"/>
    <w:rsid w:val="006C743E"/>
    <w:rsid w:val="006D14CB"/>
    <w:rsid w:val="006E2BF1"/>
    <w:rsid w:val="007446D0"/>
    <w:rsid w:val="00746E8A"/>
    <w:rsid w:val="00754F7C"/>
    <w:rsid w:val="007617A9"/>
    <w:rsid w:val="007774DC"/>
    <w:rsid w:val="00781968"/>
    <w:rsid w:val="0079233D"/>
    <w:rsid w:val="007A3DBC"/>
    <w:rsid w:val="007B0C18"/>
    <w:rsid w:val="007C4361"/>
    <w:rsid w:val="007C6730"/>
    <w:rsid w:val="007E3691"/>
    <w:rsid w:val="00815672"/>
    <w:rsid w:val="008353BB"/>
    <w:rsid w:val="0085621C"/>
    <w:rsid w:val="008635FE"/>
    <w:rsid w:val="00870FA2"/>
    <w:rsid w:val="008773FA"/>
    <w:rsid w:val="008A7DEC"/>
    <w:rsid w:val="008B029F"/>
    <w:rsid w:val="008B3A76"/>
    <w:rsid w:val="008C3ECA"/>
    <w:rsid w:val="008C47A8"/>
    <w:rsid w:val="008D7F1E"/>
    <w:rsid w:val="008E35BE"/>
    <w:rsid w:val="008F48AC"/>
    <w:rsid w:val="00904756"/>
    <w:rsid w:val="009263EC"/>
    <w:rsid w:val="0093440C"/>
    <w:rsid w:val="00955CCE"/>
    <w:rsid w:val="0096111D"/>
    <w:rsid w:val="0096444F"/>
    <w:rsid w:val="009A20B3"/>
    <w:rsid w:val="009B47E3"/>
    <w:rsid w:val="009C1C9A"/>
    <w:rsid w:val="009D1443"/>
    <w:rsid w:val="009F073F"/>
    <w:rsid w:val="00A314E5"/>
    <w:rsid w:val="00A4483B"/>
    <w:rsid w:val="00A51A93"/>
    <w:rsid w:val="00A62F2D"/>
    <w:rsid w:val="00A65ECE"/>
    <w:rsid w:val="00A74759"/>
    <w:rsid w:val="00A839F8"/>
    <w:rsid w:val="00A96C1B"/>
    <w:rsid w:val="00AF2EA5"/>
    <w:rsid w:val="00AF34E7"/>
    <w:rsid w:val="00AF3B28"/>
    <w:rsid w:val="00B327F5"/>
    <w:rsid w:val="00B34A51"/>
    <w:rsid w:val="00B53F7C"/>
    <w:rsid w:val="00B57378"/>
    <w:rsid w:val="00B91960"/>
    <w:rsid w:val="00B92907"/>
    <w:rsid w:val="00BA40FE"/>
    <w:rsid w:val="00BD6AEF"/>
    <w:rsid w:val="00BE7BA8"/>
    <w:rsid w:val="00C03D12"/>
    <w:rsid w:val="00C14170"/>
    <w:rsid w:val="00C16733"/>
    <w:rsid w:val="00C2428D"/>
    <w:rsid w:val="00C305A0"/>
    <w:rsid w:val="00C53D9A"/>
    <w:rsid w:val="00C85C3C"/>
    <w:rsid w:val="00C910C8"/>
    <w:rsid w:val="00CB6FA2"/>
    <w:rsid w:val="00D0055B"/>
    <w:rsid w:val="00D47498"/>
    <w:rsid w:val="00D65750"/>
    <w:rsid w:val="00D65CF9"/>
    <w:rsid w:val="00D93170"/>
    <w:rsid w:val="00DC6C08"/>
    <w:rsid w:val="00E06EEF"/>
    <w:rsid w:val="00E27D29"/>
    <w:rsid w:val="00E3304B"/>
    <w:rsid w:val="00E50E98"/>
    <w:rsid w:val="00E73536"/>
    <w:rsid w:val="00E76618"/>
    <w:rsid w:val="00E843F8"/>
    <w:rsid w:val="00EA2E77"/>
    <w:rsid w:val="00EF639B"/>
    <w:rsid w:val="00F13904"/>
    <w:rsid w:val="00F35ECC"/>
    <w:rsid w:val="00F65A2B"/>
    <w:rsid w:val="00F66ACE"/>
    <w:rsid w:val="00F8125D"/>
    <w:rsid w:val="00FA5DD1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D9C40"/>
  <w15:chartTrackingRefBased/>
  <w15:docId w15:val="{88F7496D-22CC-4643-BA18-6AD09E22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98</TotalTime>
  <Pages>2</Pages>
  <Words>610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dc:description/>
  <cp:lastModifiedBy>GIACOMO SCORZA</cp:lastModifiedBy>
  <cp:revision>8</cp:revision>
  <cp:lastPrinted>2017-01-30T06:04:00Z</cp:lastPrinted>
  <dcterms:created xsi:type="dcterms:W3CDTF">2025-01-28T13:00:00Z</dcterms:created>
  <dcterms:modified xsi:type="dcterms:W3CDTF">2025-01-28T18:24:00Z</dcterms:modified>
</cp:coreProperties>
</file>