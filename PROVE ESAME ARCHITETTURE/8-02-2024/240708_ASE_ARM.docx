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54F7561A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 w:rsidR="00C87786">
                              <w:t xml:space="preserve">  </w:t>
                            </w:r>
                            <w:r w:rsidR="00CC6F83">
                              <w:t>…</w:t>
                            </w:r>
                            <w:r w:rsidR="00584EB9">
                              <w:t>Pierpaolo</w:t>
                            </w:r>
                            <w:r w:rsidR="00CC6F83">
                              <w:t>…</w:t>
                            </w:r>
                            <w:r w:rsidR="00584EB9">
                              <w:t>Bene</w:t>
                            </w:r>
                            <w:r w:rsidR="00CC6F83">
                              <w:t>……</w:t>
                            </w:r>
                          </w:p>
                          <w:p w14:paraId="64A3A8A6" w14:textId="590238E7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proofErr w:type="gramStart"/>
                            <w:r w:rsidR="00CC6F83">
                              <w:t>……</w:t>
                            </w:r>
                            <w:r w:rsidR="00584EB9">
                              <w:t>.</w:t>
                            </w:r>
                            <w:proofErr w:type="gramEnd"/>
                            <w:r w:rsidR="00584EB9">
                              <w:t>.</w:t>
                            </w:r>
                            <w:r w:rsidR="00CC6F83">
                              <w:t>……</w:t>
                            </w:r>
                            <w:r w:rsidR="00584EB9">
                              <w:t>S319841</w:t>
                            </w:r>
                            <w:r w:rsidR="00CC6F83">
                              <w:t>……</w:t>
                            </w:r>
                          </w:p>
                          <w:p w14:paraId="7589DA6B" w14:textId="3F364CC6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</w:t>
                            </w:r>
                            <w:r w:rsidR="007F01FD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448D2D36" w14:textId="0C1822E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</w:t>
                            </w:r>
                            <w:r w:rsidR="008039DB">
                              <w:t>x</w:t>
                            </w:r>
                            <w:r w:rsidRPr="00066C78">
                              <w:t>]</w:t>
                            </w:r>
                          </w:p>
                          <w:p w14:paraId="770C51A5" w14:textId="3F2D710B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</w:t>
                            </w:r>
                            <w:r w:rsidR="008039DB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2EA52FC3" w14:textId="4D568AD0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>L’ambiente di debug è stato utilizzato : sì [</w:t>
                            </w:r>
                            <w:r w:rsidR="008039DB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" fillcolor="white [3201]" strokecolor="black [3200]" strokeweight="1pt">
                <v:textbox>
                  <w:txbxContent>
                    <w:p w14:paraId="78BC2350" w14:textId="54F7561A" w:rsidR="00764F6D" w:rsidRPr="00E06EEF" w:rsidRDefault="00764F6D" w:rsidP="00764F6D">
                      <w:pPr>
                        <w:jc w:val="right"/>
                      </w:pPr>
                      <w:r w:rsidRPr="00E06EEF">
                        <w:t xml:space="preserve">Nome e </w:t>
                      </w:r>
                      <w:proofErr w:type="gramStart"/>
                      <w:r w:rsidRPr="00E06EEF">
                        <w:t>Cognome</w:t>
                      </w:r>
                      <w:r w:rsidR="00C87786">
                        <w:t xml:space="preserve">  </w:t>
                      </w:r>
                      <w:r w:rsidR="00CC6F83">
                        <w:t>…</w:t>
                      </w:r>
                      <w:proofErr w:type="gramEnd"/>
                      <w:r w:rsidR="00584EB9">
                        <w:t>Pierpaolo</w:t>
                      </w:r>
                      <w:r w:rsidR="00CC6F83">
                        <w:t>…</w:t>
                      </w:r>
                      <w:r w:rsidR="00584EB9">
                        <w:t>Bene</w:t>
                      </w:r>
                      <w:r w:rsidR="00CC6F83">
                        <w:t>……</w:t>
                      </w:r>
                    </w:p>
                    <w:p w14:paraId="64A3A8A6" w14:textId="590238E7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proofErr w:type="gramStart"/>
                      <w:r w:rsidR="00CC6F83">
                        <w:t>……</w:t>
                      </w:r>
                      <w:r w:rsidR="00584EB9">
                        <w:t>.</w:t>
                      </w:r>
                      <w:proofErr w:type="gramEnd"/>
                      <w:r w:rsidR="00584EB9">
                        <w:t>.</w:t>
                      </w:r>
                      <w:r w:rsidR="00CC6F83">
                        <w:t>……</w:t>
                      </w:r>
                      <w:r w:rsidR="00584EB9">
                        <w:t>S319841</w:t>
                      </w:r>
                      <w:r w:rsidR="00CC6F83">
                        <w:t>……</w:t>
                      </w:r>
                    </w:p>
                    <w:p w14:paraId="7589DA6B" w14:textId="3F364CC6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 xml:space="preserve">odice compila senza </w:t>
                      </w:r>
                      <w:proofErr w:type="gramStart"/>
                      <w:r w:rsidRPr="00066C78">
                        <w:t xml:space="preserve">errori:   </w:t>
                      </w:r>
                      <w:proofErr w:type="gramEnd"/>
                      <w:r w:rsidRPr="00066C78">
                        <w:t xml:space="preserve">           sì [</w:t>
                      </w:r>
                      <w:r w:rsidR="007F01FD">
                        <w:t>x</w:t>
                      </w:r>
                      <w:r w:rsidRPr="00066C78">
                        <w:t>] no [ ]</w:t>
                      </w:r>
                    </w:p>
                    <w:p w14:paraId="448D2D36" w14:textId="0C1822E9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8039DB">
                        <w:t>x</w:t>
                      </w:r>
                      <w:bookmarkStart w:id="1" w:name="_GoBack"/>
                      <w:bookmarkEnd w:id="1"/>
                      <w:r w:rsidRPr="00066C78">
                        <w:t>]</w:t>
                      </w:r>
                    </w:p>
                    <w:p w14:paraId="770C51A5" w14:textId="3F2D710B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 xml:space="preserve">progetto su </w:t>
                      </w:r>
                      <w:proofErr w:type="gramStart"/>
                      <w:r w:rsidRPr="00066C78">
                        <w:t xml:space="preserve">board:   </w:t>
                      </w:r>
                      <w:proofErr w:type="gramEnd"/>
                      <w:r w:rsidRPr="00066C78">
                        <w:t xml:space="preserve">         sì [</w:t>
                      </w:r>
                      <w:r w:rsidR="008039DB">
                        <w:t>x</w:t>
                      </w:r>
                      <w:r w:rsidRPr="00066C78">
                        <w:t>] no [ ]</w:t>
                      </w:r>
                    </w:p>
                    <w:p w14:paraId="2EA52FC3" w14:textId="4D568AD0" w:rsidR="00764F6D" w:rsidRPr="00066C78" w:rsidRDefault="00764F6D" w:rsidP="00764F6D">
                      <w:pPr>
                        <w:jc w:val="center"/>
                      </w:pPr>
                      <w:r w:rsidRPr="00066C78">
                        <w:t xml:space="preserve">L’ambiente di debug è stato </w:t>
                      </w:r>
                      <w:proofErr w:type="gramStart"/>
                      <w:r w:rsidRPr="00066C78">
                        <w:t>utilizzato :</w:t>
                      </w:r>
                      <w:proofErr w:type="gramEnd"/>
                      <w:r w:rsidRPr="00066C78">
                        <w:t xml:space="preserve"> sì [</w:t>
                      </w:r>
                      <w:r w:rsidR="008039DB">
                        <w:t>x</w:t>
                      </w:r>
                      <w:r w:rsidRPr="00066C78">
                        <w:t>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CO"/>
                        </w:rPr>
                        <w:t>[ ]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36641FDB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BC2496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BC2496">
        <w:rPr>
          <w:sz w:val="22"/>
        </w:rPr>
        <w:t xml:space="preserve">8 </w:t>
      </w:r>
      <w:r w:rsidR="001542D5">
        <w:rPr>
          <w:sz w:val="22"/>
        </w:rPr>
        <w:t xml:space="preserve">febbraio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1542D5">
        <w:rPr>
          <w:sz w:val="22"/>
        </w:rPr>
        <w:t>4</w:t>
      </w:r>
      <w:r w:rsidR="0008444E">
        <w:rPr>
          <w:sz w:val="22"/>
        </w:rPr>
        <w:t xml:space="preserve"> – T1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B9A0DA6" w14:textId="3466EA74" w:rsidR="00BC2496" w:rsidRDefault="00BC2496" w:rsidP="00BC2496">
      <w:pPr>
        <w:ind w:firstLine="0"/>
      </w:pPr>
      <w:r>
        <w:t xml:space="preserve">Si vuole realizzare un </w:t>
      </w:r>
      <w:r w:rsidR="006F213C">
        <w:t>gioco che chieda all’utente di premere un pulsante per un</w:t>
      </w:r>
      <w:r w:rsidR="00295343">
        <w:t>a serie di</w:t>
      </w:r>
      <w:r w:rsidR="006F213C">
        <w:t xml:space="preserve"> period</w:t>
      </w:r>
      <w:r w:rsidR="00295343">
        <w:t>i</w:t>
      </w:r>
      <w:r w:rsidR="006F213C">
        <w:t xml:space="preserve"> di tempo e misurarne l’accuratezza.</w:t>
      </w:r>
      <w:r w:rsidR="00295343">
        <w:t xml:space="preserve"> I periodi di attesa sono codificati in un vettore inizializzato a tempo di compilazione, come da esempio:</w:t>
      </w:r>
    </w:p>
    <w:p w14:paraId="1164C464" w14:textId="4337FB76" w:rsidR="00295343" w:rsidRDefault="00295343" w:rsidP="00295343">
      <w:pPr>
        <w:pStyle w:val="ListParagraph"/>
        <w:numPr>
          <w:ilvl w:val="1"/>
          <w:numId w:val="18"/>
        </w:numPr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VETT[N] = [35, 20, 80, 46];  // N = 4 in questo esempio</w:t>
      </w:r>
    </w:p>
    <w:p w14:paraId="700A6D4C" w14:textId="77777777" w:rsidR="00BC2496" w:rsidRPr="00A74759" w:rsidRDefault="00BC2496" w:rsidP="00BC249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65C56081" w14:textId="7E68C98A" w:rsidR="006F213C" w:rsidRDefault="006F213C" w:rsidP="00295343">
      <w:pPr>
        <w:pStyle w:val="ListParagraph"/>
        <w:numPr>
          <w:ilvl w:val="0"/>
          <w:numId w:val="22"/>
        </w:numPr>
      </w:pPr>
      <w:r>
        <w:t xml:space="preserve">Il sistema deve visualizzare in binario sui LED il tempo in decimi di secondo </w:t>
      </w:r>
      <w:r w:rsidR="00295343">
        <w:t>per</w:t>
      </w:r>
      <w:r>
        <w:t xml:space="preserve"> cui l’utente deve tenere premuto il pulsante KEY1 (</w:t>
      </w:r>
      <w:proofErr w:type="spellStart"/>
      <w:r>
        <w:t>as</w:t>
      </w:r>
      <w:proofErr w:type="spellEnd"/>
      <w:r>
        <w:t xml:space="preserve"> esempio il valore 35 corrisponde a 3,5 secondi).</w:t>
      </w:r>
    </w:p>
    <w:p w14:paraId="16C17F6A" w14:textId="6FCB4B1B" w:rsidR="00295343" w:rsidRDefault="006F213C" w:rsidP="00295343">
      <w:pPr>
        <w:pStyle w:val="ListParagraph"/>
        <w:numPr>
          <w:ilvl w:val="0"/>
          <w:numId w:val="22"/>
        </w:numPr>
      </w:pPr>
      <w:r>
        <w:t xml:space="preserve">Alla pressione di KEY1, </w:t>
      </w:r>
      <w:r w:rsidR="00295343">
        <w:t>l’attuale valore da conteggiare verrà visualizzato su</w:t>
      </w:r>
      <w:r>
        <w:t xml:space="preserve">i LED </w:t>
      </w:r>
      <w:r w:rsidR="00F50324">
        <w:t>e inizia un conto alla rovescia non visualizzato all’utente.</w:t>
      </w:r>
    </w:p>
    <w:p w14:paraId="1DFC7F0C" w14:textId="39CADFA8" w:rsidR="001B4B4D" w:rsidRDefault="00F50324" w:rsidP="00295343">
      <w:pPr>
        <w:pStyle w:val="ListParagraph"/>
        <w:numPr>
          <w:ilvl w:val="1"/>
          <w:numId w:val="22"/>
        </w:numPr>
      </w:pPr>
      <w:r>
        <w:t>Al rilascio del pulsante i LED si spengono</w:t>
      </w:r>
    </w:p>
    <w:p w14:paraId="2BFA69FC" w14:textId="48C99368" w:rsidR="00295343" w:rsidRDefault="00295343" w:rsidP="00295343">
      <w:pPr>
        <w:pStyle w:val="ListParagraph"/>
        <w:numPr>
          <w:ilvl w:val="2"/>
          <w:numId w:val="22"/>
        </w:numPr>
      </w:pPr>
      <w:r>
        <w:t>L’obiettivo del gioco è quello di rilasciare il pulsante il più vicino possibile alla scadenza del conto alla rovescia</w:t>
      </w:r>
    </w:p>
    <w:p w14:paraId="50E3ED43" w14:textId="03018364" w:rsidR="00295343" w:rsidRDefault="00295343" w:rsidP="00295343">
      <w:pPr>
        <w:pStyle w:val="ListParagraph"/>
        <w:numPr>
          <w:ilvl w:val="2"/>
          <w:numId w:val="22"/>
        </w:numPr>
      </w:pPr>
      <w:r>
        <w:t>È possibile che l’utente rilasci il pulsante prima o dopo lo scadere del conto alla rovescia</w:t>
      </w:r>
    </w:p>
    <w:p w14:paraId="05A48E89" w14:textId="0CCB8681" w:rsidR="009F5EAF" w:rsidRDefault="000601F7" w:rsidP="000601F7">
      <w:pPr>
        <w:pStyle w:val="ListParagraph"/>
        <w:numPr>
          <w:ilvl w:val="2"/>
          <w:numId w:val="22"/>
        </w:numPr>
      </w:pPr>
      <w:r>
        <w:t xml:space="preserve">Il programma deve depositare il tempo di pressione </w:t>
      </w:r>
      <w:r w:rsidR="009F5EAF">
        <w:t xml:space="preserve">in un </w:t>
      </w:r>
      <w:r>
        <w:t xml:space="preserve">secondo </w:t>
      </w:r>
      <w:r w:rsidR="009F5EAF">
        <w:t xml:space="preserve">vettore VETT2[N] di tipo </w:t>
      </w:r>
      <w:proofErr w:type="spellStart"/>
      <w:r w:rsidR="009F5EAF">
        <w:t>unsigned</w:t>
      </w:r>
      <w:proofErr w:type="spellEnd"/>
      <w:r w:rsidR="009F5EAF">
        <w:t xml:space="preserve"> </w:t>
      </w:r>
      <w:proofErr w:type="spellStart"/>
      <w:r w:rsidR="009F5EAF">
        <w:t>char</w:t>
      </w:r>
      <w:proofErr w:type="spellEnd"/>
      <w:r w:rsidR="009F5EAF">
        <w:t xml:space="preserve"> su 8 bit inizialmente vuoto.</w:t>
      </w:r>
    </w:p>
    <w:p w14:paraId="1E4A4C67" w14:textId="77777777" w:rsidR="009F5EAF" w:rsidRDefault="009F5EAF" w:rsidP="009F5EAF">
      <w:pPr>
        <w:pStyle w:val="ListParagraph"/>
        <w:ind w:firstLine="0"/>
      </w:pPr>
    </w:p>
    <w:p w14:paraId="2F583B1D" w14:textId="3482095B" w:rsidR="00587D4C" w:rsidRDefault="00587D4C" w:rsidP="00295343">
      <w:pPr>
        <w:pStyle w:val="ListParagraph"/>
        <w:numPr>
          <w:ilvl w:val="0"/>
          <w:numId w:val="22"/>
        </w:numPr>
      </w:pPr>
      <w:r>
        <w:t>Dopo aver rilasciato KEY1 e salvato il tempo di pressione su VETT2[i], il gioco ricomincia dal punto 1</w:t>
      </w:r>
      <w:r w:rsidR="000601F7">
        <w:t xml:space="preserve"> con un nuovo valore di conteggio a ritroso</w:t>
      </w:r>
      <w:r>
        <w:t>.</w:t>
      </w:r>
    </w:p>
    <w:p w14:paraId="4C536276" w14:textId="6B09B0BE" w:rsidR="00BC2496" w:rsidRDefault="00BC2496" w:rsidP="00295343">
      <w:pPr>
        <w:pStyle w:val="ListParagraph"/>
        <w:numPr>
          <w:ilvl w:val="0"/>
          <w:numId w:val="22"/>
        </w:numPr>
      </w:pPr>
      <w:r>
        <w:t>Quando il vettore VETT</w:t>
      </w:r>
      <w:r w:rsidR="009F5EAF">
        <w:t>2</w:t>
      </w:r>
      <w:r w:rsidR="00FA3F09">
        <w:t xml:space="preserve"> satura</w:t>
      </w:r>
      <w:r w:rsidR="001B4B4D">
        <w:t xml:space="preserve">, </w:t>
      </w:r>
      <w:r w:rsidR="00FA3F09">
        <w:t>allora</w:t>
      </w:r>
      <w:r>
        <w:t xml:space="preserve"> deve essere lanciata la seguente funzione ASSEMBLER</w:t>
      </w:r>
      <w:r w:rsidR="000601F7">
        <w:t>, comprensiva di istruzioni condizionali</w:t>
      </w:r>
      <w:r>
        <w:t>:</w:t>
      </w:r>
    </w:p>
    <w:p w14:paraId="35F538A9" w14:textId="77777777" w:rsidR="00BC2496" w:rsidRPr="007E6367" w:rsidRDefault="00BC2496" w:rsidP="00BC2496">
      <w:pPr>
        <w:pStyle w:val="ListParagraph"/>
        <w:ind w:firstLine="0"/>
      </w:pPr>
    </w:p>
    <w:p w14:paraId="1B8B8589" w14:textId="6CC6DBDC" w:rsidR="00BC2496" w:rsidRPr="000601F7" w:rsidRDefault="00BC2496" w:rsidP="000601F7">
      <w:pPr>
        <w:ind w:left="851" w:firstLine="0"/>
        <w:jc w:val="left"/>
        <w:rPr>
          <w:rFonts w:ascii="Lucida Sans Unicode" w:hAnsi="Lucida Sans Unicode" w:cs="Lucida Sans Unicode"/>
          <w:sz w:val="22"/>
          <w:lang w:val="en-GB"/>
        </w:rPr>
      </w:pPr>
      <w:r w:rsidRPr="000601F7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290BF7" w:rsidRPr="000601F7">
        <w:rPr>
          <w:rFonts w:ascii="Lucida Sans Unicode" w:hAnsi="Lucida Sans Unicode" w:cs="Lucida Sans Unicode"/>
          <w:sz w:val="22"/>
          <w:lang w:val="en-US"/>
        </w:rPr>
        <w:t xml:space="preserve">char </w:t>
      </w:r>
      <w:proofErr w:type="spellStart"/>
      <w:r w:rsidR="002F51FD" w:rsidRPr="000601F7">
        <w:rPr>
          <w:rFonts w:ascii="Lucida Sans Unicode" w:hAnsi="Lucida Sans Unicode" w:cs="Lucida Sans Unicode"/>
          <w:sz w:val="22"/>
          <w:lang w:val="en-US"/>
        </w:rPr>
        <w:t>analisi</w:t>
      </w:r>
      <w:r w:rsidR="00FA3F09" w:rsidRPr="000601F7">
        <w:rPr>
          <w:rFonts w:ascii="Lucida Sans Unicode" w:hAnsi="Lucida Sans Unicode" w:cs="Lucida Sans Unicode"/>
          <w:sz w:val="22"/>
          <w:lang w:val="en-US"/>
        </w:rPr>
        <w:t>_</w:t>
      </w:r>
      <w:proofErr w:type="gramStart"/>
      <w:r w:rsidR="009F5EAF" w:rsidRPr="000601F7">
        <w:rPr>
          <w:rFonts w:ascii="Lucida Sans Unicode" w:hAnsi="Lucida Sans Unicode" w:cs="Lucida Sans Unicode"/>
          <w:sz w:val="22"/>
          <w:lang w:val="en-US"/>
        </w:rPr>
        <w:t>accuratezza</w:t>
      </w:r>
      <w:proofErr w:type="spellEnd"/>
      <w:r w:rsidRPr="000601F7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="009F5EAF" w:rsidRPr="000601F7">
        <w:rPr>
          <w:rFonts w:ascii="Lucida Sans Unicode" w:hAnsi="Lucida Sans Unicode" w:cs="Lucida Sans Unicode"/>
          <w:sz w:val="22"/>
          <w:lang w:val="en-US"/>
        </w:rPr>
        <w:t xml:space="preserve">unsigned char VETT[], unsigned char VETT2[], </w:t>
      </w:r>
      <w:r w:rsidR="000601F7">
        <w:rPr>
          <w:rFonts w:ascii="Lucida Sans Unicode" w:hAnsi="Lucida Sans Unicode" w:cs="Lucida Sans Unicode"/>
          <w:sz w:val="22"/>
          <w:lang w:val="en-US"/>
        </w:rPr>
        <w:br/>
        <w:t xml:space="preserve"> </w:t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  <w:t xml:space="preserve">    </w:t>
      </w:r>
      <w:r w:rsidR="009F5EAF" w:rsidRPr="000601F7">
        <w:rPr>
          <w:rFonts w:ascii="Lucida Sans Unicode" w:hAnsi="Lucida Sans Unicode" w:cs="Lucida Sans Unicode"/>
          <w:sz w:val="22"/>
          <w:lang w:val="en-US"/>
        </w:rPr>
        <w:t xml:space="preserve">const </w:t>
      </w:r>
      <w:r w:rsidR="009F5EAF" w:rsidRPr="000601F7">
        <w:rPr>
          <w:rFonts w:ascii="Lucida Sans Unicode" w:hAnsi="Lucida Sans Unicode" w:cs="Lucida Sans Unicode"/>
          <w:sz w:val="22"/>
          <w:lang w:val="en-GB"/>
        </w:rPr>
        <w:t xml:space="preserve">unsigned int N, </w:t>
      </w:r>
      <w:r w:rsidR="009F5EAF" w:rsidRPr="000601F7">
        <w:rPr>
          <w:rFonts w:ascii="Lucida Sans Unicode" w:hAnsi="Lucida Sans Unicode" w:cs="Lucida Sans Unicode"/>
          <w:sz w:val="22"/>
          <w:lang w:val="en-US"/>
        </w:rPr>
        <w:t>char RES[]</w:t>
      </w:r>
      <w:r w:rsidR="009F5EAF" w:rsidRPr="000601F7">
        <w:rPr>
          <w:rFonts w:ascii="Lucida Sans Unicode" w:hAnsi="Lucida Sans Unicode" w:cs="Lucida Sans Unicode"/>
          <w:sz w:val="22"/>
          <w:lang w:val="en-GB"/>
        </w:rPr>
        <w:t>)</w:t>
      </w:r>
      <w:r w:rsidRPr="000601F7">
        <w:rPr>
          <w:rFonts w:ascii="Lucida Sans Unicode" w:hAnsi="Lucida Sans Unicode" w:cs="Lucida Sans Unicode"/>
          <w:sz w:val="22"/>
          <w:lang w:val="en-GB"/>
        </w:rPr>
        <w:t>);</w:t>
      </w:r>
    </w:p>
    <w:p w14:paraId="528E9FF3" w14:textId="19CA0BC3" w:rsidR="00BC2496" w:rsidRPr="007E6367" w:rsidRDefault="00BC2496" w:rsidP="00BC249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t>tale funzione</w:t>
      </w:r>
      <w:r>
        <w:t xml:space="preserve"> riceve come parametri i vettor</w:t>
      </w:r>
      <w:r w:rsidR="009F5EAF">
        <w:t>i</w:t>
      </w:r>
      <w:r>
        <w:t xml:space="preserve"> VETT</w:t>
      </w:r>
      <w:r w:rsidR="009F5EAF">
        <w:t xml:space="preserve"> e VETT2</w:t>
      </w:r>
      <w:r>
        <w:t>, N</w:t>
      </w:r>
      <w:r w:rsidR="001B4B4D">
        <w:t xml:space="preserve">, </w:t>
      </w:r>
      <w:r>
        <w:t xml:space="preserve">e </w:t>
      </w:r>
      <w:r w:rsidR="009F5EAF">
        <w:t>RES</w:t>
      </w:r>
      <w:r w:rsidR="001B4B4D">
        <w:t xml:space="preserve">, </w:t>
      </w:r>
      <w:r w:rsidR="009F5EAF">
        <w:t xml:space="preserve"> </w:t>
      </w:r>
      <w:r w:rsidR="001B4B4D">
        <w:t>con N lunghezza massima dei vettori.</w:t>
      </w:r>
      <w:r w:rsidR="000601F7">
        <w:t xml:space="preserve"> </w:t>
      </w:r>
      <w:r w:rsidR="009F5EAF">
        <w:t xml:space="preserve">La funzione </w:t>
      </w:r>
      <w:r w:rsidR="00290BF7">
        <w:t xml:space="preserve">serve a </w:t>
      </w:r>
      <w:r w:rsidR="009F5EAF">
        <w:t>calcolare l’accuratezza</w:t>
      </w:r>
      <w:r w:rsidR="000601F7">
        <w:t xml:space="preserve"> nelle pressioni da parte</w:t>
      </w:r>
      <w:r w:rsidR="009F5EAF">
        <w:t xml:space="preserve"> dell’utente</w:t>
      </w:r>
      <w:r>
        <w:t xml:space="preserve">. La funzione restituisce </w:t>
      </w:r>
      <w:r w:rsidR="000601F7">
        <w:t>in</w:t>
      </w:r>
      <w:r w:rsidR="002F51FD">
        <w:t xml:space="preserve"> RES</w:t>
      </w:r>
      <w:r w:rsidR="00587D4C">
        <w:t>[i]</w:t>
      </w:r>
      <w:r w:rsidR="002F51FD">
        <w:t xml:space="preserve"> </w:t>
      </w:r>
      <w:r w:rsidR="000601F7">
        <w:t>la distanza temporale (in decimi di secondo</w:t>
      </w:r>
      <w:r w:rsidR="00F50324">
        <w:t xml:space="preserve"> e in valore assoluto</w:t>
      </w:r>
      <w:r w:rsidR="000601F7">
        <w:t xml:space="preserve">) </w:t>
      </w:r>
      <w:r w:rsidR="002F51FD">
        <w:t>tra VETT[i] e VETT2[i], cioè la differenza tra il tempo di pressione richiesto e il tempo di pressione effettiv</w:t>
      </w:r>
      <w:r w:rsidR="00587D4C">
        <w:t>o</w:t>
      </w:r>
      <w:r w:rsidR="002F51FD">
        <w:t>.</w:t>
      </w:r>
      <w:r w:rsidR="001B4B4D">
        <w:t xml:space="preserve"> Inoltre, la funzione deve ritornare come valore di ritorno </w:t>
      </w:r>
      <w:r w:rsidR="00972954">
        <w:t>la media aritmetica dei valori contenuti in RES.</w:t>
      </w:r>
    </w:p>
    <w:p w14:paraId="3FC003E3" w14:textId="77777777" w:rsidR="00972954" w:rsidRDefault="002F51FD" w:rsidP="00295343">
      <w:pPr>
        <w:pStyle w:val="ListParagraph"/>
        <w:numPr>
          <w:ilvl w:val="0"/>
          <w:numId w:val="22"/>
        </w:numPr>
      </w:pPr>
      <w:r>
        <w:lastRenderedPageBreak/>
        <w:t>Il contenuto di RES deve essere visualizzato tramite i led</w:t>
      </w:r>
      <w:r w:rsidR="00972954">
        <w:t>:</w:t>
      </w:r>
    </w:p>
    <w:p w14:paraId="5189DCC3" w14:textId="5D7F90E4" w:rsidR="00972954" w:rsidRDefault="00972954" w:rsidP="00295343">
      <w:pPr>
        <w:pStyle w:val="ListParagraph"/>
        <w:numPr>
          <w:ilvl w:val="1"/>
          <w:numId w:val="22"/>
        </w:numPr>
      </w:pPr>
      <w:r>
        <w:t xml:space="preserve">Se RES[i] &gt; media calcolata dalla funzione </w:t>
      </w:r>
      <w:proofErr w:type="spellStart"/>
      <w:r>
        <w:t>asm</w:t>
      </w:r>
      <w:proofErr w:type="spellEnd"/>
      <w:r>
        <w:t>:</w:t>
      </w:r>
      <w:r w:rsidR="002F51FD">
        <w:t xml:space="preserve"> </w:t>
      </w:r>
      <w:r>
        <w:t>il valore</w:t>
      </w:r>
      <w:r w:rsidR="002F51FD">
        <w:t xml:space="preserve"> deve essere visualizzato per una durata di 0,5 secondi sui LED</w:t>
      </w:r>
      <w:r w:rsidR="001B4B4D">
        <w:t xml:space="preserve"> con un</w:t>
      </w:r>
      <w:r w:rsidR="000601F7">
        <w:t xml:space="preserve"> periodo </w:t>
      </w:r>
      <w:r w:rsidR="001B4B4D">
        <w:t>di 0,100 s</w:t>
      </w:r>
      <w:r w:rsidR="002F51FD">
        <w:t>.</w:t>
      </w:r>
    </w:p>
    <w:p w14:paraId="0F01A260" w14:textId="1F63C9EE" w:rsidR="00972954" w:rsidRDefault="00972954" w:rsidP="00295343">
      <w:pPr>
        <w:pStyle w:val="ListParagraph"/>
        <w:numPr>
          <w:ilvl w:val="1"/>
          <w:numId w:val="22"/>
        </w:numPr>
      </w:pPr>
      <w:r>
        <w:t xml:space="preserve">Se RES[i] &lt;= media calcolata dalla funzione </w:t>
      </w:r>
      <w:proofErr w:type="spellStart"/>
      <w:r>
        <w:t>asm</w:t>
      </w:r>
      <w:proofErr w:type="spellEnd"/>
      <w:r>
        <w:t>: il valore deve essere visualizzato per una durata di 1 secondi sui LED con un</w:t>
      </w:r>
      <w:r w:rsidR="000601F7">
        <w:t xml:space="preserve"> periodo</w:t>
      </w:r>
      <w:r>
        <w:t xml:space="preserve"> di 0,250 s.</w:t>
      </w:r>
    </w:p>
    <w:p w14:paraId="3C7A530C" w14:textId="66CA7368" w:rsidR="00972954" w:rsidRDefault="002F51FD" w:rsidP="00295343">
      <w:pPr>
        <w:pStyle w:val="ListParagraph"/>
        <w:numPr>
          <w:ilvl w:val="1"/>
          <w:numId w:val="22"/>
        </w:numPr>
      </w:pPr>
      <w:r>
        <w:t>Durante il periodo di visualizzazione non sarà possibile acquisire altri valori</w:t>
      </w:r>
      <w:r w:rsidR="001B4B4D">
        <w:t xml:space="preserve"> </w:t>
      </w:r>
      <w:r w:rsidR="005C4FB5">
        <w:t>né</w:t>
      </w:r>
      <w:r w:rsidR="001B4B4D">
        <w:t xml:space="preserve"> chiamare la funzione assembly</w:t>
      </w:r>
      <w:r>
        <w:t>.</w:t>
      </w:r>
    </w:p>
    <w:p w14:paraId="04B80B5B" w14:textId="64680087" w:rsidR="002F51FD" w:rsidRPr="00435098" w:rsidRDefault="002F51FD" w:rsidP="000601F7">
      <w:pPr>
        <w:pStyle w:val="ListParagraph"/>
        <w:numPr>
          <w:ilvl w:val="0"/>
          <w:numId w:val="22"/>
        </w:numPr>
      </w:pPr>
      <w:r>
        <w:t xml:space="preserve">Una volta </w:t>
      </w:r>
      <w:r w:rsidR="000601F7">
        <w:t xml:space="preserve">conclusa la </w:t>
      </w:r>
      <w:r>
        <w:t xml:space="preserve">visualizzazione del risultato, il sistema riprende </w:t>
      </w:r>
      <w:r w:rsidR="000601F7">
        <w:t xml:space="preserve">in modo ciclico </w:t>
      </w:r>
      <w:r>
        <w:t>dal punto 1 con</w:t>
      </w:r>
      <w:r w:rsidR="001B4B4D">
        <w:t xml:space="preserve"> </w:t>
      </w:r>
      <w:r>
        <w:t xml:space="preserve">VETT2 e RES </w:t>
      </w:r>
      <w:r w:rsidR="000601F7">
        <w:t>opportunamente gestiti.</w:t>
      </w:r>
      <w:r>
        <w:t xml:space="preserve"> </w:t>
      </w:r>
    </w:p>
    <w:p w14:paraId="1B6C04C5" w14:textId="44DF750B" w:rsidR="00746E8A" w:rsidRPr="00435098" w:rsidRDefault="00746E8A" w:rsidP="00BC2496">
      <w:pPr>
        <w:ind w:firstLine="0"/>
      </w:pPr>
    </w:p>
    <w:sectPr w:rsidR="00746E8A" w:rsidRPr="00435098" w:rsidSect="00924063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C0B0D" w14:textId="77777777" w:rsidR="00EC1AF3" w:rsidRDefault="00EC1AF3">
      <w:r>
        <w:separator/>
      </w:r>
    </w:p>
  </w:endnote>
  <w:endnote w:type="continuationSeparator" w:id="0">
    <w:p w14:paraId="1A8D3261" w14:textId="77777777" w:rsidR="00EC1AF3" w:rsidRDefault="00EC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D73E8" w14:textId="77777777" w:rsidR="00EC1AF3" w:rsidRDefault="00EC1AF3">
      <w:r>
        <w:separator/>
      </w:r>
    </w:p>
  </w:footnote>
  <w:footnote w:type="continuationSeparator" w:id="0">
    <w:p w14:paraId="1C05D0BF" w14:textId="77777777" w:rsidR="00EC1AF3" w:rsidRDefault="00EC1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AB80763"/>
    <w:multiLevelType w:val="hybridMultilevel"/>
    <w:tmpl w:val="D30AD388"/>
    <w:lvl w:ilvl="0" w:tplc="C0762076">
      <w:numFmt w:val="bullet"/>
      <w:lvlText w:val="-"/>
      <w:lvlJc w:val="left"/>
      <w:pPr>
        <w:ind w:left="18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07571"/>
    <w:multiLevelType w:val="hybridMultilevel"/>
    <w:tmpl w:val="3AEE07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5688609">
    <w:abstractNumId w:val="0"/>
  </w:num>
  <w:num w:numId="2" w16cid:durableId="5520943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06025029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361321748">
    <w:abstractNumId w:val="18"/>
  </w:num>
  <w:num w:numId="5" w16cid:durableId="174267519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1883514292">
    <w:abstractNumId w:val="4"/>
  </w:num>
  <w:num w:numId="7" w16cid:durableId="1170868449">
    <w:abstractNumId w:val="5"/>
  </w:num>
  <w:num w:numId="8" w16cid:durableId="1450121063">
    <w:abstractNumId w:val="3"/>
  </w:num>
  <w:num w:numId="9" w16cid:durableId="549193297">
    <w:abstractNumId w:val="14"/>
  </w:num>
  <w:num w:numId="10" w16cid:durableId="1427264856">
    <w:abstractNumId w:val="8"/>
  </w:num>
  <w:num w:numId="11" w16cid:durableId="1744402490">
    <w:abstractNumId w:val="6"/>
  </w:num>
  <w:num w:numId="12" w16cid:durableId="272791305">
    <w:abstractNumId w:val="7"/>
  </w:num>
  <w:num w:numId="13" w16cid:durableId="1126243387">
    <w:abstractNumId w:val="16"/>
  </w:num>
  <w:num w:numId="14" w16cid:durableId="1876692609">
    <w:abstractNumId w:val="15"/>
  </w:num>
  <w:num w:numId="15" w16cid:durableId="1336692343">
    <w:abstractNumId w:val="2"/>
  </w:num>
  <w:num w:numId="16" w16cid:durableId="1928876831">
    <w:abstractNumId w:val="13"/>
  </w:num>
  <w:num w:numId="17" w16cid:durableId="1971326948">
    <w:abstractNumId w:val="19"/>
  </w:num>
  <w:num w:numId="18" w16cid:durableId="2144541033">
    <w:abstractNumId w:val="17"/>
  </w:num>
  <w:num w:numId="19" w16cid:durableId="1424763623">
    <w:abstractNumId w:val="12"/>
  </w:num>
  <w:num w:numId="20" w16cid:durableId="1746804055">
    <w:abstractNumId w:val="10"/>
  </w:num>
  <w:num w:numId="21" w16cid:durableId="620262803">
    <w:abstractNumId w:val="9"/>
  </w:num>
  <w:num w:numId="22" w16cid:durableId="1499080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rgUAbc+HoywAAAA="/>
  </w:docVars>
  <w:rsids>
    <w:rsidRoot w:val="00401CF5"/>
    <w:rsid w:val="0000020C"/>
    <w:rsid w:val="00001E10"/>
    <w:rsid w:val="00002990"/>
    <w:rsid w:val="000424A0"/>
    <w:rsid w:val="00043FE3"/>
    <w:rsid w:val="00057164"/>
    <w:rsid w:val="00057192"/>
    <w:rsid w:val="000601F7"/>
    <w:rsid w:val="00062098"/>
    <w:rsid w:val="00081765"/>
    <w:rsid w:val="0008444E"/>
    <w:rsid w:val="00085967"/>
    <w:rsid w:val="00096C0E"/>
    <w:rsid w:val="000D4555"/>
    <w:rsid w:val="000D6D81"/>
    <w:rsid w:val="000E02D8"/>
    <w:rsid w:val="0010573C"/>
    <w:rsid w:val="001140AC"/>
    <w:rsid w:val="00136A4A"/>
    <w:rsid w:val="00136DB2"/>
    <w:rsid w:val="001542D5"/>
    <w:rsid w:val="00186E59"/>
    <w:rsid w:val="00192B37"/>
    <w:rsid w:val="001A7F67"/>
    <w:rsid w:val="001B39D8"/>
    <w:rsid w:val="001B4B4D"/>
    <w:rsid w:val="001C4F96"/>
    <w:rsid w:val="001D13AC"/>
    <w:rsid w:val="001E3E4C"/>
    <w:rsid w:val="002137E7"/>
    <w:rsid w:val="00223B86"/>
    <w:rsid w:val="002263B2"/>
    <w:rsid w:val="0026687C"/>
    <w:rsid w:val="00290BF7"/>
    <w:rsid w:val="00295343"/>
    <w:rsid w:val="002A198B"/>
    <w:rsid w:val="002B0685"/>
    <w:rsid w:val="002D4A3A"/>
    <w:rsid w:val="002E4819"/>
    <w:rsid w:val="002F51FD"/>
    <w:rsid w:val="002F5893"/>
    <w:rsid w:val="00303471"/>
    <w:rsid w:val="00304BE1"/>
    <w:rsid w:val="00315FDD"/>
    <w:rsid w:val="00320E35"/>
    <w:rsid w:val="00325EF4"/>
    <w:rsid w:val="00326622"/>
    <w:rsid w:val="00353CB7"/>
    <w:rsid w:val="003734C4"/>
    <w:rsid w:val="003B2C3B"/>
    <w:rsid w:val="003C5E9F"/>
    <w:rsid w:val="003D2A42"/>
    <w:rsid w:val="003D490E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B0895"/>
    <w:rsid w:val="004B3484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4EB9"/>
    <w:rsid w:val="00587B26"/>
    <w:rsid w:val="00587D4C"/>
    <w:rsid w:val="00590EA0"/>
    <w:rsid w:val="005A1C5E"/>
    <w:rsid w:val="005A60C0"/>
    <w:rsid w:val="005C3D6B"/>
    <w:rsid w:val="005C4FB5"/>
    <w:rsid w:val="005D2747"/>
    <w:rsid w:val="005D6220"/>
    <w:rsid w:val="005E4973"/>
    <w:rsid w:val="00607C0E"/>
    <w:rsid w:val="0061446C"/>
    <w:rsid w:val="00615775"/>
    <w:rsid w:val="00616E01"/>
    <w:rsid w:val="00650517"/>
    <w:rsid w:val="00664D46"/>
    <w:rsid w:val="00666645"/>
    <w:rsid w:val="006769A2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6F213C"/>
    <w:rsid w:val="00737AB3"/>
    <w:rsid w:val="007446D0"/>
    <w:rsid w:val="00744E83"/>
    <w:rsid w:val="00746E8A"/>
    <w:rsid w:val="00754F7C"/>
    <w:rsid w:val="007617A9"/>
    <w:rsid w:val="00762C3D"/>
    <w:rsid w:val="00764F6D"/>
    <w:rsid w:val="007818BB"/>
    <w:rsid w:val="00781968"/>
    <w:rsid w:val="007A3DBC"/>
    <w:rsid w:val="007B0C18"/>
    <w:rsid w:val="007C0113"/>
    <w:rsid w:val="007C4361"/>
    <w:rsid w:val="007C6730"/>
    <w:rsid w:val="007E3691"/>
    <w:rsid w:val="007F01FD"/>
    <w:rsid w:val="007F3ABB"/>
    <w:rsid w:val="008004F4"/>
    <w:rsid w:val="008039DB"/>
    <w:rsid w:val="008144F8"/>
    <w:rsid w:val="00815672"/>
    <w:rsid w:val="00840656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4063"/>
    <w:rsid w:val="009263EC"/>
    <w:rsid w:val="00931548"/>
    <w:rsid w:val="00931886"/>
    <w:rsid w:val="0093440C"/>
    <w:rsid w:val="00935770"/>
    <w:rsid w:val="0096111D"/>
    <w:rsid w:val="00972954"/>
    <w:rsid w:val="009839FF"/>
    <w:rsid w:val="009878EE"/>
    <w:rsid w:val="0099597E"/>
    <w:rsid w:val="009A20B3"/>
    <w:rsid w:val="009D1443"/>
    <w:rsid w:val="009D3039"/>
    <w:rsid w:val="009F073F"/>
    <w:rsid w:val="009F57E5"/>
    <w:rsid w:val="009F5EAF"/>
    <w:rsid w:val="009F6FCF"/>
    <w:rsid w:val="00A23AA4"/>
    <w:rsid w:val="00A314E5"/>
    <w:rsid w:val="00A62F2D"/>
    <w:rsid w:val="00A65ECE"/>
    <w:rsid w:val="00A74759"/>
    <w:rsid w:val="00A839F8"/>
    <w:rsid w:val="00AB5841"/>
    <w:rsid w:val="00AF1ED2"/>
    <w:rsid w:val="00AF2EA5"/>
    <w:rsid w:val="00AF34E7"/>
    <w:rsid w:val="00B02C96"/>
    <w:rsid w:val="00B12DDB"/>
    <w:rsid w:val="00B3209A"/>
    <w:rsid w:val="00B35D56"/>
    <w:rsid w:val="00B53F7C"/>
    <w:rsid w:val="00B57378"/>
    <w:rsid w:val="00B91960"/>
    <w:rsid w:val="00BA40FE"/>
    <w:rsid w:val="00BC2496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319A"/>
    <w:rsid w:val="00C85C3C"/>
    <w:rsid w:val="00C87786"/>
    <w:rsid w:val="00C910C8"/>
    <w:rsid w:val="00C93076"/>
    <w:rsid w:val="00C97609"/>
    <w:rsid w:val="00CB6FA2"/>
    <w:rsid w:val="00CC6F83"/>
    <w:rsid w:val="00CF6223"/>
    <w:rsid w:val="00D47498"/>
    <w:rsid w:val="00D541B0"/>
    <w:rsid w:val="00D65750"/>
    <w:rsid w:val="00D65CF9"/>
    <w:rsid w:val="00D70413"/>
    <w:rsid w:val="00DA16C9"/>
    <w:rsid w:val="00DB4C1E"/>
    <w:rsid w:val="00DB769E"/>
    <w:rsid w:val="00DC6C08"/>
    <w:rsid w:val="00DD1F4D"/>
    <w:rsid w:val="00DD7DE9"/>
    <w:rsid w:val="00DE20A3"/>
    <w:rsid w:val="00E06EEF"/>
    <w:rsid w:val="00E1051A"/>
    <w:rsid w:val="00E41DEC"/>
    <w:rsid w:val="00E603C7"/>
    <w:rsid w:val="00E73536"/>
    <w:rsid w:val="00E843F8"/>
    <w:rsid w:val="00EA2E77"/>
    <w:rsid w:val="00EC1AF3"/>
    <w:rsid w:val="00EE2CE9"/>
    <w:rsid w:val="00EF7069"/>
    <w:rsid w:val="00F05A7D"/>
    <w:rsid w:val="00F13904"/>
    <w:rsid w:val="00F3668B"/>
    <w:rsid w:val="00F50324"/>
    <w:rsid w:val="00F5359E"/>
    <w:rsid w:val="00F775F9"/>
    <w:rsid w:val="00F8125D"/>
    <w:rsid w:val="00FA3F09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  <w:style w:type="character" w:styleId="CommentReference">
    <w:name w:val="annotation reference"/>
    <w:basedOn w:val="DefaultParagraphFont"/>
    <w:rsid w:val="00F05A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A7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5A7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9F8B8D-73DB-4886-8B18-4EC06B9C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1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Monaco  Dorotea</cp:lastModifiedBy>
  <cp:revision>2</cp:revision>
  <cp:lastPrinted>2020-02-03T09:23:00Z</cp:lastPrinted>
  <dcterms:created xsi:type="dcterms:W3CDTF">2025-02-07T17:09:00Z</dcterms:created>
  <dcterms:modified xsi:type="dcterms:W3CDTF">2025-02-07T17:09:00Z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