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AD6E3" w14:textId="77777777" w:rsidR="00F13904" w:rsidRPr="00470B87" w:rsidRDefault="00680D21" w:rsidP="00746E8A">
      <w:pPr>
        <w:pStyle w:val="KeyTitle"/>
        <w:jc w:val="lef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A14AF" wp14:editId="05C830E7">
                <wp:simplePos x="0" y="0"/>
                <wp:positionH relativeFrom="margin">
                  <wp:posOffset>3053080</wp:posOffset>
                </wp:positionH>
                <wp:positionV relativeFrom="margin">
                  <wp:posOffset>-60960</wp:posOffset>
                </wp:positionV>
                <wp:extent cx="3656965" cy="1685290"/>
                <wp:effectExtent l="0" t="0" r="19685" b="101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68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CB75C" w14:textId="387ED343" w:rsidR="009C1C9A" w:rsidRPr="00E06EEF" w:rsidRDefault="009C1C9A" w:rsidP="009C1C9A">
                            <w:pPr>
                              <w:jc w:val="right"/>
                            </w:pPr>
                            <w:r w:rsidRPr="00E06EEF">
                              <w:t xml:space="preserve">Nome e </w:t>
                            </w:r>
                            <w:proofErr w:type="gramStart"/>
                            <w:r w:rsidRPr="00E06EEF">
                              <w:t>Cognome</w:t>
                            </w:r>
                            <w:r>
                              <w:t xml:space="preserve">  …</w:t>
                            </w:r>
                            <w:proofErr w:type="gramEnd"/>
                            <w:r w:rsidR="00F83900">
                              <w:t>Guglielmo Pandolfino</w:t>
                            </w:r>
                            <w:r>
                              <w:t>……………………</w:t>
                            </w:r>
                          </w:p>
                          <w:p w14:paraId="08933F88" w14:textId="02AA0646" w:rsidR="009C1C9A" w:rsidRDefault="009C1C9A" w:rsidP="009C1C9A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 xml:space="preserve"> ……</w:t>
                            </w:r>
                            <w:r w:rsidR="00F83900">
                              <w:t>s347861</w:t>
                            </w:r>
                            <w:r>
                              <w:t>……………………</w:t>
                            </w:r>
                          </w:p>
                          <w:p w14:paraId="13F90898" w14:textId="4FBF6C78" w:rsidR="009C1C9A" w:rsidRPr="00066C78" w:rsidRDefault="009C1C9A" w:rsidP="009C1C9A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 xml:space="preserve">odice compila senza </w:t>
                            </w:r>
                            <w:proofErr w:type="gramStart"/>
                            <w:r w:rsidRPr="00066C78">
                              <w:t xml:space="preserve">errori:   </w:t>
                            </w:r>
                            <w:proofErr w:type="gramEnd"/>
                            <w:r w:rsidRPr="00066C78">
                              <w:t xml:space="preserve">           sì [</w:t>
                            </w:r>
                            <w:r w:rsidR="00F83900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53CB6DEF" w14:textId="7DB1048B" w:rsidR="009C1C9A" w:rsidRPr="00066C78" w:rsidRDefault="009C1C9A" w:rsidP="009C1C9A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 xml:space="preserve">l progetto in </w:t>
                            </w:r>
                            <w:proofErr w:type="gramStart"/>
                            <w:r w:rsidRPr="00066C78">
                              <w:t xml:space="preserve">emulazione:   </w:t>
                            </w:r>
                            <w:proofErr w:type="gramEnd"/>
                            <w:r w:rsidRPr="00066C78">
                              <w:t>sì [</w:t>
                            </w:r>
                            <w:r>
                              <w:t xml:space="preserve"> </w:t>
                            </w:r>
                            <w:r w:rsidR="00F83900">
                              <w:t>x</w:t>
                            </w:r>
                            <w:r w:rsidRPr="00066C78">
                              <w:t>] no []</w:t>
                            </w:r>
                          </w:p>
                          <w:p w14:paraId="4F8C8241" w14:textId="0B084E3F" w:rsidR="00680D21" w:rsidRDefault="009C1C9A" w:rsidP="009C1C9A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</w:t>
                            </w:r>
                            <w:r w:rsidR="00F83900">
                              <w:t>x</w:t>
                            </w:r>
                            <w:bookmarkStart w:id="0" w:name="_GoBack"/>
                            <w:bookmarkEnd w:id="0"/>
                            <w:r w:rsidRPr="00066C78">
                              <w:t>] no [ ]</w:t>
                            </w:r>
                          </w:p>
                          <w:p w14:paraId="28902D42" w14:textId="05A3EABF" w:rsidR="009C1C9A" w:rsidRPr="009C1C9A" w:rsidRDefault="009C1C9A" w:rsidP="009C1C9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14AF" id="Rectangle 1" o:spid="_x0000_s1026" style="position:absolute;margin-left:240.4pt;margin-top:-4.8pt;width:287.95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" fillcolor="white [3201]" strokecolor="black [3200]" strokeweight="1pt">
                <v:textbox>
                  <w:txbxContent>
                    <w:p w14:paraId="617CB75C" w14:textId="387ED343" w:rsidR="009C1C9A" w:rsidRPr="00E06EEF" w:rsidRDefault="009C1C9A" w:rsidP="009C1C9A">
                      <w:pPr>
                        <w:jc w:val="right"/>
                      </w:pPr>
                      <w:r w:rsidRPr="00E06EEF">
                        <w:t xml:space="preserve">Nome e </w:t>
                      </w:r>
                      <w:proofErr w:type="gramStart"/>
                      <w:r w:rsidRPr="00E06EEF">
                        <w:t>Cognome</w:t>
                      </w:r>
                      <w:r>
                        <w:t xml:space="preserve">  …</w:t>
                      </w:r>
                      <w:proofErr w:type="gramEnd"/>
                      <w:r w:rsidR="00F83900">
                        <w:t>Guglielmo Pandolfino</w:t>
                      </w:r>
                      <w:r>
                        <w:t>……………………</w:t>
                      </w:r>
                    </w:p>
                    <w:p w14:paraId="08933F88" w14:textId="02AA0646" w:rsidR="009C1C9A" w:rsidRDefault="009C1C9A" w:rsidP="009C1C9A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 xml:space="preserve"> ……</w:t>
                      </w:r>
                      <w:r w:rsidR="00F83900">
                        <w:t>s347861</w:t>
                      </w:r>
                      <w:r>
                        <w:t>……………………</w:t>
                      </w:r>
                    </w:p>
                    <w:p w14:paraId="13F90898" w14:textId="4FBF6C78" w:rsidR="009C1C9A" w:rsidRPr="00066C78" w:rsidRDefault="009C1C9A" w:rsidP="009C1C9A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 xml:space="preserve">odice compila senza </w:t>
                      </w:r>
                      <w:proofErr w:type="gramStart"/>
                      <w:r w:rsidRPr="00066C78">
                        <w:t xml:space="preserve">errori:   </w:t>
                      </w:r>
                      <w:proofErr w:type="gramEnd"/>
                      <w:r w:rsidRPr="00066C78">
                        <w:t xml:space="preserve">           sì [</w:t>
                      </w:r>
                      <w:r w:rsidR="00F83900">
                        <w:t>x</w:t>
                      </w:r>
                      <w:r w:rsidRPr="00066C78">
                        <w:t>] no [ ]</w:t>
                      </w:r>
                    </w:p>
                    <w:p w14:paraId="53CB6DEF" w14:textId="7DB1048B" w:rsidR="009C1C9A" w:rsidRPr="00066C78" w:rsidRDefault="009C1C9A" w:rsidP="009C1C9A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 xml:space="preserve">l progetto in </w:t>
                      </w:r>
                      <w:proofErr w:type="gramStart"/>
                      <w:r w:rsidRPr="00066C78">
                        <w:t xml:space="preserve">emulazione:   </w:t>
                      </w:r>
                      <w:proofErr w:type="gramEnd"/>
                      <w:r w:rsidRPr="00066C78">
                        <w:t>sì [</w:t>
                      </w:r>
                      <w:r>
                        <w:t xml:space="preserve"> </w:t>
                      </w:r>
                      <w:r w:rsidR="00F83900">
                        <w:t>x</w:t>
                      </w:r>
                      <w:r w:rsidRPr="00066C78">
                        <w:t>] no []</w:t>
                      </w:r>
                    </w:p>
                    <w:p w14:paraId="4F8C8241" w14:textId="0B084E3F" w:rsidR="00680D21" w:rsidRDefault="009C1C9A" w:rsidP="009C1C9A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</w:t>
                      </w:r>
                      <w:r w:rsidR="00F83900">
                        <w:t>x</w:t>
                      </w:r>
                      <w:bookmarkStart w:id="1" w:name="_GoBack"/>
                      <w:bookmarkEnd w:id="1"/>
                      <w:r w:rsidRPr="00066C78">
                        <w:t>] no [ ]</w:t>
                      </w:r>
                    </w:p>
                    <w:p w14:paraId="28902D42" w14:textId="05A3EABF" w:rsidR="009C1C9A" w:rsidRPr="009C1C9A" w:rsidRDefault="009C1C9A" w:rsidP="009C1C9A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CO"/>
                        </w:rPr>
                        <w:t>[ ]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470B87">
        <w:t xml:space="preserve">Architetture dei Sistemi </w:t>
      </w:r>
      <w:r w:rsidR="00E06EEF" w:rsidRPr="00470B87">
        <w:br/>
        <w:t>di Elaborazione</w:t>
      </w:r>
    </w:p>
    <w:p w14:paraId="3A2281C8" w14:textId="5F15938A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8C3ECA" w:rsidRPr="008773FA">
        <w:rPr>
          <w:sz w:val="22"/>
        </w:rPr>
        <w:t>T</w:t>
      </w:r>
      <w:r w:rsidR="003E77EE">
        <w:rPr>
          <w:sz w:val="22"/>
        </w:rPr>
        <w:t>3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F35ECC">
        <w:rPr>
          <w:sz w:val="22"/>
        </w:rPr>
        <w:t>28 Gennaio 2025</w:t>
      </w:r>
    </w:p>
    <w:p w14:paraId="11941ABF" w14:textId="77777777" w:rsidR="009C1C9A" w:rsidRPr="00F13904" w:rsidRDefault="009C1C9A" w:rsidP="009C1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9D2C4DC" w14:textId="77777777" w:rsidR="009C1C9A" w:rsidRPr="00E06EEF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25D723F5" w14:textId="77777777" w:rsidR="009C1C9A" w:rsidRPr="00E06EEF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498B478B" w14:textId="77777777" w:rsidR="009C1C9A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447BA8" w14:textId="77777777" w:rsidR="009C1C9A" w:rsidRPr="00E06EEF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148C5E9" w14:textId="77777777" w:rsidR="009C1C9A" w:rsidRPr="00E06EEF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5FDD2215" w14:textId="77777777" w:rsidR="009C1C9A" w:rsidRPr="0061446C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1716070" w14:textId="77777777" w:rsidR="009C1C9A" w:rsidRPr="00C27976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8D81B4" w14:textId="77777777" w:rsidR="009C1C9A" w:rsidRPr="008773FA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32E89F90" w14:textId="77777777" w:rsidR="009F073F" w:rsidRPr="00A74759" w:rsidRDefault="00470B87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points</w:t>
      </w:r>
      <w:r w:rsidR="00B57378" w:rsidRPr="00A74759">
        <w:rPr>
          <w:u w:val="single"/>
        </w:rPr>
        <w:t>)</w:t>
      </w:r>
    </w:p>
    <w:p w14:paraId="0FE63AAD" w14:textId="77777777" w:rsidR="003E77EE" w:rsidRDefault="00A74759" w:rsidP="009C1C9A">
      <w:pPr>
        <w:ind w:firstLine="0"/>
      </w:pPr>
      <w:r w:rsidRPr="00A74759">
        <w:t xml:space="preserve">Sviluppare le seguenti funzionalità </w:t>
      </w:r>
      <w:r>
        <w:t>utilizzando le funzionalità della scheda LANDTIGER e del system-on-chip LPC1768.</w:t>
      </w:r>
      <w:r w:rsidR="003E77EE">
        <w:t xml:space="preserve"> </w:t>
      </w:r>
    </w:p>
    <w:p w14:paraId="32E0516A" w14:textId="2505513F" w:rsidR="009C1C9A" w:rsidRDefault="003E77EE" w:rsidP="009C1C9A">
      <w:pPr>
        <w:ind w:firstLine="0"/>
      </w:pPr>
      <w:r>
        <w:t>Il sistema da realizzare permette di calcolare punteggio e statistiche di una partita di minibasket.</w:t>
      </w:r>
    </w:p>
    <w:p w14:paraId="5B169552" w14:textId="563FAF6A" w:rsidR="00D93170" w:rsidRDefault="00D93170" w:rsidP="00D93170">
      <w:pPr>
        <w:pStyle w:val="ListParagraph"/>
        <w:numPr>
          <w:ilvl w:val="0"/>
          <w:numId w:val="18"/>
        </w:numPr>
      </w:pPr>
      <w:r>
        <w:t xml:space="preserve">Dichiarare </w:t>
      </w:r>
      <w:r w:rsidR="003E77EE">
        <w:t xml:space="preserve">2 vettori chiamati HOME e GUEST di elementi </w:t>
      </w:r>
      <w:proofErr w:type="spellStart"/>
      <w:r w:rsidR="003E77EE">
        <w:t>unsigned</w:t>
      </w:r>
      <w:proofErr w:type="spellEnd"/>
      <w:r w:rsidR="003E77EE">
        <w:t xml:space="preserve"> su 32 bit di lunghezza </w:t>
      </w:r>
      <w:r>
        <w:t>LENGTH_VECT</w:t>
      </w:r>
      <w:r w:rsidR="003E77EE">
        <w:t xml:space="preserve"> definita a tempo di compilazione</w:t>
      </w:r>
      <w:r w:rsidR="00CC05A3">
        <w:t xml:space="preserve"> (max 100)</w:t>
      </w:r>
      <w:r>
        <w:t>.</w:t>
      </w:r>
      <w:r w:rsidR="00CC05A3">
        <w:t xml:space="preserve"> </w:t>
      </w:r>
      <w:r w:rsidR="00CC05A3" w:rsidRPr="00D154E0">
        <w:t xml:space="preserve">Si suggerisce inoltre di dichiarare 2 variabile </w:t>
      </w:r>
      <w:proofErr w:type="spellStart"/>
      <w:r w:rsidR="00CC05A3" w:rsidRPr="00D154E0">
        <w:t>unsigned</w:t>
      </w:r>
      <w:proofErr w:type="spellEnd"/>
      <w:r w:rsidR="00CC05A3" w:rsidRPr="00D154E0">
        <w:t xml:space="preserve"> short chiamate PUNTI_HOME e PUNTI_GUEST.</w:t>
      </w:r>
    </w:p>
    <w:p w14:paraId="13CB9E97" w14:textId="361CC362" w:rsidR="00CC05A3" w:rsidRDefault="00CC05A3" w:rsidP="00CC05A3">
      <w:pPr>
        <w:pStyle w:val="ListParagraph"/>
        <w:numPr>
          <w:ilvl w:val="1"/>
          <w:numId w:val="18"/>
        </w:numPr>
      </w:pPr>
      <w:r>
        <w:t>Tali vettori e variabili sono resettati nella fase di boot, ovvero il loro contenuto viene portato a valori 0.</w:t>
      </w:r>
    </w:p>
    <w:p w14:paraId="162667C1" w14:textId="5BCA0320" w:rsidR="00F35ECC" w:rsidRDefault="00237B67" w:rsidP="00D93170">
      <w:pPr>
        <w:pStyle w:val="ListParagraph"/>
        <w:numPr>
          <w:ilvl w:val="0"/>
          <w:numId w:val="18"/>
        </w:numPr>
      </w:pPr>
      <w:r>
        <w:t>Usare</w:t>
      </w:r>
      <w:r w:rsidR="00F35ECC">
        <w:t xml:space="preserve"> il TIMER 2 </w:t>
      </w:r>
      <w:r w:rsidRPr="00C779E7">
        <w:t xml:space="preserve">in combinazione con </w:t>
      </w:r>
      <w:r w:rsidR="00A1460F" w:rsidRPr="00C779E7">
        <w:t>le funzionalità software e/o hardware</w:t>
      </w:r>
      <w:r w:rsidR="00A1460F">
        <w:t xml:space="preserve"> della scheda</w:t>
      </w:r>
      <w:r w:rsidR="00CC05A3">
        <w:t xml:space="preserve"> </w:t>
      </w:r>
      <w:r w:rsidR="003E77EE">
        <w:t xml:space="preserve">in modo che possa </w:t>
      </w:r>
      <w:r w:rsidR="00CC05A3">
        <w:t xml:space="preserve">implementare un conteggio in secondi </w:t>
      </w:r>
      <w:r w:rsidR="003E77EE">
        <w:t xml:space="preserve">fino a </w:t>
      </w:r>
      <w:r w:rsidR="00374D49">
        <w:t>2</w:t>
      </w:r>
      <w:r w:rsidR="003E77EE">
        <w:t xml:space="preserve"> minuti, generando </w:t>
      </w:r>
      <w:r w:rsidR="00F35ECC">
        <w:t>interrupt</w:t>
      </w:r>
      <w:r w:rsidR="003E77EE">
        <w:t xml:space="preserve"> al termine</w:t>
      </w:r>
      <w:r w:rsidR="00F35ECC">
        <w:t>.</w:t>
      </w:r>
    </w:p>
    <w:p w14:paraId="706BD064" w14:textId="4CB942BB" w:rsidR="00CC05A3" w:rsidRDefault="00CC05A3" w:rsidP="00CC05A3">
      <w:pPr>
        <w:pStyle w:val="ListParagraph"/>
        <w:numPr>
          <w:ilvl w:val="1"/>
          <w:numId w:val="18"/>
        </w:numPr>
      </w:pPr>
      <w:r>
        <w:t>Quando viene premuto il tasto KEY1, il conteggio viene fatto partire.</w:t>
      </w:r>
    </w:p>
    <w:p w14:paraId="37DCCB35" w14:textId="17FB08BD" w:rsidR="00CC05A3" w:rsidRDefault="00CC05A3" w:rsidP="00CC05A3">
      <w:pPr>
        <w:pStyle w:val="ListParagraph"/>
        <w:numPr>
          <w:ilvl w:val="1"/>
          <w:numId w:val="18"/>
        </w:numPr>
      </w:pPr>
      <w:r>
        <w:t xml:space="preserve">In ogni momento deve essere possibile fare riferimento ad una variabile </w:t>
      </w:r>
      <w:proofErr w:type="spellStart"/>
      <w:r>
        <w:t>unsigned</w:t>
      </w:r>
      <w:proofErr w:type="spellEnd"/>
      <w:r>
        <w:t xml:space="preserve"> su 16 bit chiamata SECONDI, che contiene il tempo trascorso in secondi dalla pressione di KEY1 (vedi punto successivo)</w:t>
      </w:r>
    </w:p>
    <w:p w14:paraId="4479967C" w14:textId="5AB0C2E4" w:rsidR="00D93170" w:rsidRDefault="00D93170" w:rsidP="00D93170">
      <w:pPr>
        <w:pStyle w:val="ListParagraph"/>
        <w:numPr>
          <w:ilvl w:val="0"/>
          <w:numId w:val="18"/>
        </w:numPr>
      </w:pPr>
      <w:r>
        <w:t xml:space="preserve">Il sistema acquisisce </w:t>
      </w:r>
      <w:r w:rsidR="00CC05A3">
        <w:t xml:space="preserve">i punteggi della partita dal </w:t>
      </w:r>
      <w:r>
        <w:t xml:space="preserve">JOYSTICK </w:t>
      </w:r>
      <w:r w:rsidR="00CC05A3">
        <w:t xml:space="preserve">con </w:t>
      </w:r>
      <w:r>
        <w:t>le seguenti posizion</w:t>
      </w:r>
      <w:r w:rsidR="00CC05A3">
        <w:t>i</w:t>
      </w:r>
      <w:r>
        <w:t xml:space="preserve"> (codificate opportunamente), per esempio:</w:t>
      </w:r>
    </w:p>
    <w:p w14:paraId="518EBDC9" w14:textId="77777777" w:rsidR="00CC05A3" w:rsidRDefault="009C1C9A" w:rsidP="00CC05A3">
      <w:pPr>
        <w:pStyle w:val="ListParagraph"/>
        <w:numPr>
          <w:ilvl w:val="2"/>
          <w:numId w:val="18"/>
        </w:numPr>
        <w:rPr>
          <w:lang w:val="en-US"/>
        </w:rPr>
      </w:pPr>
      <w:r w:rsidRPr="006931A3">
        <w:rPr>
          <w:lang w:val="en-US"/>
        </w:rPr>
        <w:t>UP</w:t>
      </w:r>
      <w:r w:rsidR="00042F72" w:rsidRPr="006931A3">
        <w:rPr>
          <w:lang w:val="en-US"/>
        </w:rPr>
        <w:t xml:space="preserve"> </w:t>
      </w:r>
      <w:r w:rsidR="00D93170" w:rsidRPr="006931A3">
        <w:rPr>
          <w:lang w:val="en-US"/>
        </w:rPr>
        <w:t xml:space="preserve">→ </w:t>
      </w:r>
      <w:r w:rsidR="00CC05A3">
        <w:rPr>
          <w:lang w:val="en-US"/>
        </w:rPr>
        <w:t xml:space="preserve">+1 punto HOME </w:t>
      </w:r>
    </w:p>
    <w:p w14:paraId="72CDA510" w14:textId="77777777" w:rsidR="00CC05A3" w:rsidRDefault="009C1C9A" w:rsidP="00CC05A3">
      <w:pPr>
        <w:pStyle w:val="ListParagraph"/>
        <w:numPr>
          <w:ilvl w:val="2"/>
          <w:numId w:val="18"/>
        </w:numPr>
        <w:rPr>
          <w:lang w:val="en-US"/>
        </w:rPr>
      </w:pPr>
      <w:r w:rsidRPr="006931A3">
        <w:rPr>
          <w:lang w:val="en-US"/>
        </w:rPr>
        <w:t>DOWN</w:t>
      </w:r>
      <w:r w:rsidR="00042F72" w:rsidRPr="006931A3">
        <w:rPr>
          <w:lang w:val="en-US"/>
        </w:rPr>
        <w:t xml:space="preserve"> </w:t>
      </w:r>
      <w:r w:rsidR="00D93170" w:rsidRPr="006931A3">
        <w:rPr>
          <w:lang w:val="en-US"/>
        </w:rPr>
        <w:t xml:space="preserve">→ </w:t>
      </w:r>
      <w:r w:rsidR="00CC05A3">
        <w:rPr>
          <w:lang w:val="en-US"/>
        </w:rPr>
        <w:t>+</w:t>
      </w:r>
      <w:r w:rsidR="00042F72" w:rsidRPr="006931A3">
        <w:rPr>
          <w:lang w:val="en-US"/>
        </w:rPr>
        <w:t>1</w:t>
      </w:r>
      <w:r w:rsidR="006931A3" w:rsidRPr="006931A3">
        <w:rPr>
          <w:lang w:val="en-US"/>
        </w:rPr>
        <w:t xml:space="preserve"> </w:t>
      </w:r>
      <w:r w:rsidR="00CC05A3">
        <w:rPr>
          <w:lang w:val="en-US"/>
        </w:rPr>
        <w:t>punto GUEST</w:t>
      </w:r>
      <w:r w:rsidR="006931A3" w:rsidRPr="006931A3">
        <w:rPr>
          <w:lang w:val="en-US"/>
        </w:rPr>
        <w:t xml:space="preserve">, </w:t>
      </w:r>
    </w:p>
    <w:p w14:paraId="39D1684D" w14:textId="7757B955" w:rsidR="00CC05A3" w:rsidRDefault="00CC05A3" w:rsidP="00CC05A3">
      <w:pPr>
        <w:pStyle w:val="ListParagraph"/>
        <w:numPr>
          <w:ilvl w:val="2"/>
          <w:numId w:val="18"/>
        </w:numPr>
        <w:rPr>
          <w:lang w:val="en-US"/>
        </w:rPr>
      </w:pPr>
      <w:r w:rsidRPr="006931A3">
        <w:rPr>
          <w:lang w:val="en-US"/>
        </w:rPr>
        <w:t xml:space="preserve">LEFT </w:t>
      </w:r>
      <w:r w:rsidR="00D93170" w:rsidRPr="006931A3">
        <w:rPr>
          <w:lang w:val="en-US"/>
        </w:rPr>
        <w:t>→</w:t>
      </w:r>
      <w:r w:rsidR="00042F72" w:rsidRPr="006931A3">
        <w:rPr>
          <w:lang w:val="en-US"/>
        </w:rPr>
        <w:t xml:space="preserve"> </w:t>
      </w:r>
      <w:r>
        <w:rPr>
          <w:lang w:val="en-US"/>
        </w:rPr>
        <w:t>+</w:t>
      </w:r>
      <w:r w:rsidR="00042F72" w:rsidRPr="006931A3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punti</w:t>
      </w:r>
      <w:proofErr w:type="spellEnd"/>
      <w:r>
        <w:rPr>
          <w:lang w:val="en-US"/>
        </w:rPr>
        <w:t xml:space="preserve"> HOME</w:t>
      </w:r>
    </w:p>
    <w:p w14:paraId="3E0FAF35" w14:textId="71D7E6DD" w:rsidR="006931A3" w:rsidRDefault="00CC05A3" w:rsidP="00CC05A3">
      <w:pPr>
        <w:pStyle w:val="ListParagraph"/>
        <w:numPr>
          <w:ilvl w:val="2"/>
          <w:numId w:val="18"/>
        </w:numPr>
        <w:rPr>
          <w:lang w:val="en-US"/>
        </w:rPr>
      </w:pPr>
      <w:r w:rsidRPr="006931A3">
        <w:rPr>
          <w:lang w:val="en-US"/>
        </w:rPr>
        <w:t xml:space="preserve">RIGHT </w:t>
      </w:r>
      <w:r w:rsidR="00D93170" w:rsidRPr="006931A3">
        <w:rPr>
          <w:lang w:val="en-US"/>
        </w:rPr>
        <w:t>→</w:t>
      </w:r>
      <w:r w:rsidR="00042F72" w:rsidRPr="006931A3">
        <w:rPr>
          <w:lang w:val="en-US"/>
        </w:rPr>
        <w:t xml:space="preserve"> </w:t>
      </w:r>
      <w:r>
        <w:rPr>
          <w:lang w:val="en-US"/>
        </w:rPr>
        <w:t xml:space="preserve">+2 </w:t>
      </w:r>
      <w:proofErr w:type="spellStart"/>
      <w:r>
        <w:rPr>
          <w:lang w:val="en-US"/>
        </w:rPr>
        <w:t>punti</w:t>
      </w:r>
      <w:proofErr w:type="spellEnd"/>
      <w:r>
        <w:rPr>
          <w:lang w:val="en-US"/>
        </w:rPr>
        <w:t xml:space="preserve"> GUEST</w:t>
      </w:r>
    </w:p>
    <w:p w14:paraId="4D8490D2" w14:textId="79AF2B4F" w:rsidR="00CC05A3" w:rsidRDefault="00CC05A3" w:rsidP="009C1C9A">
      <w:pPr>
        <w:pStyle w:val="ListParagraph"/>
        <w:numPr>
          <w:ilvl w:val="1"/>
          <w:numId w:val="18"/>
        </w:numPr>
      </w:pPr>
      <w:r w:rsidRPr="00CC05A3">
        <w:t>Ogni volta che viene o</w:t>
      </w:r>
      <w:r>
        <w:t>perato il Joystick, devono avvenire le seguenti operazioni.</w:t>
      </w:r>
    </w:p>
    <w:p w14:paraId="11755C61" w14:textId="594ECDAA" w:rsidR="00CC05A3" w:rsidRDefault="00CC05A3" w:rsidP="00CC05A3">
      <w:pPr>
        <w:pStyle w:val="ListParagraph"/>
        <w:numPr>
          <w:ilvl w:val="2"/>
          <w:numId w:val="18"/>
        </w:numPr>
      </w:pPr>
      <w:r>
        <w:t xml:space="preserve"> </w:t>
      </w:r>
      <w:r w:rsidR="00923C1D">
        <w:t xml:space="preserve">Vengono aggiornate le variabili legate ai punti (ad esempio PUNTI_HOME) </w:t>
      </w:r>
    </w:p>
    <w:p w14:paraId="6A9F36B2" w14:textId="25B91AD1" w:rsidR="00923C1D" w:rsidRPr="00CC05A3" w:rsidRDefault="00923C1D" w:rsidP="00CC05A3">
      <w:pPr>
        <w:pStyle w:val="ListParagraph"/>
        <w:numPr>
          <w:ilvl w:val="2"/>
          <w:numId w:val="18"/>
        </w:numPr>
      </w:pPr>
      <w:r>
        <w:t xml:space="preserve"> Si memorizza il tempo nella posizione relativa al punto realizzato nel vettore opportuno (ad esempio HOME[PUNTI_HOME])</w:t>
      </w:r>
    </w:p>
    <w:p w14:paraId="45C47B0E" w14:textId="288241DD" w:rsidR="00D93170" w:rsidRDefault="00923C1D" w:rsidP="00D93170">
      <w:pPr>
        <w:pStyle w:val="ListParagraph"/>
        <w:numPr>
          <w:ilvl w:val="0"/>
          <w:numId w:val="18"/>
        </w:numPr>
      </w:pPr>
      <w:r>
        <w:t>Durante la partita, i</w:t>
      </w:r>
      <w:r w:rsidR="00D93170">
        <w:t>l sistema deve mostrare su</w:t>
      </w:r>
      <w:r>
        <w:t>i</w:t>
      </w:r>
      <w:r w:rsidR="00D93170">
        <w:t xml:space="preserve"> LED </w:t>
      </w:r>
      <w:r w:rsidR="00374D49">
        <w:t>l’ultimo punteggio fatto</w:t>
      </w:r>
      <w:r w:rsidR="00BD4FC3">
        <w:t xml:space="preserve"> e da chi:</w:t>
      </w:r>
      <w:r>
        <w:t xml:space="preserve"> visualizzando sui 4 </w:t>
      </w:r>
      <w:proofErr w:type="spellStart"/>
      <w:r w:rsidR="00477307">
        <w:t>LEDs</w:t>
      </w:r>
      <w:proofErr w:type="spellEnd"/>
      <w:r>
        <w:t xml:space="preserve"> più significativi </w:t>
      </w:r>
      <w:r w:rsidR="00BD4FC3">
        <w:t>se è</w:t>
      </w:r>
      <w:r>
        <w:t xml:space="preserve"> </w:t>
      </w:r>
      <w:r w:rsidR="00BD4FC3">
        <w:t xml:space="preserve">stato </w:t>
      </w:r>
      <w:r>
        <w:t>HOME</w:t>
      </w:r>
      <w:r w:rsidR="00BD4FC3">
        <w:t xml:space="preserve"> o GUEST </w:t>
      </w:r>
      <w:proofErr w:type="gramStart"/>
      <w:r w:rsidR="00BD4FC3">
        <w:t>( 1</w:t>
      </w:r>
      <w:proofErr w:type="gramEnd"/>
      <w:r w:rsidR="00BD4FC3">
        <w:t xml:space="preserve"> se HOME o 2 se GUEST)</w:t>
      </w:r>
      <w:r>
        <w:t xml:space="preserve">, sui 4 meno significativi </w:t>
      </w:r>
      <w:r w:rsidR="00BD4FC3">
        <w:t>l’ultimo</w:t>
      </w:r>
      <w:r>
        <w:t xml:space="preserve"> punteggio</w:t>
      </w:r>
      <w:r w:rsidR="00BD4FC3">
        <w:t xml:space="preserve"> acquisito (1 o 2)</w:t>
      </w:r>
      <w:r w:rsidR="00D93170">
        <w:t>.</w:t>
      </w:r>
      <w:r>
        <w:t xml:space="preserve"> </w:t>
      </w:r>
    </w:p>
    <w:p w14:paraId="13B9D368" w14:textId="4363EEFB" w:rsidR="009C1C9A" w:rsidRDefault="00923C1D" w:rsidP="00923C1D">
      <w:pPr>
        <w:pStyle w:val="ListParagraph"/>
        <w:numPr>
          <w:ilvl w:val="0"/>
          <w:numId w:val="18"/>
        </w:numPr>
      </w:pPr>
      <w:r>
        <w:lastRenderedPageBreak/>
        <w:t>Quando si conclude la partita,</w:t>
      </w:r>
      <w:r w:rsidR="005D0693">
        <w:t xml:space="preserve"> ovvero allo scadere del tempo</w:t>
      </w:r>
      <w:r w:rsidR="00BD4FC3">
        <w:t>,</w:t>
      </w:r>
      <w:r>
        <w:t xml:space="preserve"> il sistema lancia la seguente </w:t>
      </w:r>
      <w:proofErr w:type="gramStart"/>
      <w:r>
        <w:t xml:space="preserve">funzione </w:t>
      </w:r>
      <w:r w:rsidR="009C1C9A">
        <w:t xml:space="preserve"> assembly</w:t>
      </w:r>
      <w:proofErr w:type="gramEnd"/>
      <w:r w:rsidR="009C1C9A">
        <w:t xml:space="preserve"> </w:t>
      </w:r>
      <w:r w:rsidR="008E35BE" w:rsidRPr="00923C1D">
        <w:rPr>
          <w:u w:val="single"/>
        </w:rPr>
        <w:t>(ottimizzata con le istruzioni condizionali</w:t>
      </w:r>
      <w:r w:rsidR="008E35BE">
        <w:t>)</w:t>
      </w:r>
      <w:r w:rsidR="00042F72">
        <w:t>:</w:t>
      </w:r>
    </w:p>
    <w:p w14:paraId="26859D4F" w14:textId="77777777" w:rsidR="00923C1D" w:rsidRPr="005D0693" w:rsidRDefault="00923C1D" w:rsidP="00F35ECC">
      <w:pPr>
        <w:pStyle w:val="ListParagraph"/>
        <w:ind w:left="2160" w:firstLine="0"/>
        <w:rPr>
          <w:i/>
          <w:iCs/>
        </w:rPr>
      </w:pPr>
    </w:p>
    <w:p w14:paraId="458A08C1" w14:textId="11354395" w:rsidR="00E338AA" w:rsidRPr="00374D49" w:rsidRDefault="00923C1D" w:rsidP="00374D49">
      <w:pPr>
        <w:pStyle w:val="ListParagraph"/>
        <w:ind w:left="1440" w:firstLine="0"/>
        <w:rPr>
          <w:i/>
          <w:iCs/>
          <w:lang w:val="fr-FR"/>
        </w:rPr>
      </w:pPr>
      <w:proofErr w:type="gramStart"/>
      <w:r w:rsidRPr="00477307">
        <w:rPr>
          <w:i/>
          <w:iCs/>
          <w:lang w:val="fr-FR"/>
        </w:rPr>
        <w:t>u</w:t>
      </w:r>
      <w:r w:rsidR="00AF3B28" w:rsidRPr="00477307">
        <w:rPr>
          <w:i/>
          <w:iCs/>
          <w:lang w:val="fr-FR"/>
        </w:rPr>
        <w:t>i</w:t>
      </w:r>
      <w:r w:rsidR="00042F72" w:rsidRPr="00477307">
        <w:rPr>
          <w:i/>
          <w:iCs/>
          <w:lang w:val="fr-FR"/>
        </w:rPr>
        <w:t>nt</w:t>
      </w:r>
      <w:proofErr w:type="gramEnd"/>
      <w:r w:rsidRPr="00477307">
        <w:rPr>
          <w:i/>
          <w:iCs/>
          <w:lang w:val="fr-FR"/>
        </w:rPr>
        <w:t>8_t</w:t>
      </w:r>
      <w:r w:rsidR="00042F72" w:rsidRPr="00477307">
        <w:rPr>
          <w:i/>
          <w:iCs/>
          <w:lang w:val="fr-FR"/>
        </w:rPr>
        <w:t xml:space="preserve"> </w:t>
      </w:r>
      <w:proofErr w:type="spellStart"/>
      <w:r w:rsidR="00042F72" w:rsidRPr="00477307">
        <w:rPr>
          <w:i/>
          <w:iCs/>
          <w:lang w:val="fr-FR"/>
        </w:rPr>
        <w:t>compute_</w:t>
      </w:r>
      <w:r w:rsidRPr="00477307">
        <w:rPr>
          <w:i/>
          <w:iCs/>
          <w:lang w:val="fr-FR"/>
        </w:rPr>
        <w:t>statistics</w:t>
      </w:r>
      <w:proofErr w:type="spellEnd"/>
      <w:r w:rsidR="00042F72" w:rsidRPr="00477307">
        <w:rPr>
          <w:i/>
          <w:iCs/>
          <w:lang w:val="fr-FR"/>
        </w:rPr>
        <w:t xml:space="preserve"> (</w:t>
      </w:r>
      <w:r w:rsidRPr="00477307">
        <w:rPr>
          <w:i/>
          <w:iCs/>
          <w:lang w:val="fr-FR"/>
        </w:rPr>
        <w:t>u</w:t>
      </w:r>
      <w:r w:rsidR="00042F72" w:rsidRPr="00477307">
        <w:rPr>
          <w:i/>
          <w:iCs/>
          <w:lang w:val="fr-FR"/>
        </w:rPr>
        <w:t>int</w:t>
      </w:r>
      <w:r w:rsidRPr="00477307">
        <w:rPr>
          <w:i/>
          <w:iCs/>
          <w:lang w:val="fr-FR"/>
        </w:rPr>
        <w:t>32_t</w:t>
      </w:r>
      <w:r w:rsidR="00042F72" w:rsidRPr="00477307">
        <w:rPr>
          <w:i/>
          <w:iCs/>
          <w:lang w:val="fr-FR"/>
        </w:rPr>
        <w:t xml:space="preserve"> * </w:t>
      </w:r>
      <w:r w:rsidRPr="00477307">
        <w:rPr>
          <w:i/>
          <w:iCs/>
          <w:lang w:val="fr-FR"/>
        </w:rPr>
        <w:t>HOME</w:t>
      </w:r>
      <w:r w:rsidR="00042F72" w:rsidRPr="00477307">
        <w:rPr>
          <w:i/>
          <w:iCs/>
          <w:lang w:val="fr-FR"/>
        </w:rPr>
        <w:t xml:space="preserve">, </w:t>
      </w:r>
      <w:r w:rsidRPr="00477307">
        <w:rPr>
          <w:i/>
          <w:iCs/>
          <w:lang w:val="fr-FR"/>
        </w:rPr>
        <w:t xml:space="preserve">uint32_t * GUEST, </w:t>
      </w:r>
      <w:r w:rsidR="00E338AA" w:rsidRPr="00477307">
        <w:rPr>
          <w:i/>
          <w:iCs/>
          <w:lang w:val="fr-FR"/>
        </w:rPr>
        <w:t>u</w:t>
      </w:r>
      <w:r w:rsidR="006E2BF1" w:rsidRPr="00477307">
        <w:rPr>
          <w:i/>
          <w:iCs/>
          <w:lang w:val="fr-FR"/>
        </w:rPr>
        <w:t>int</w:t>
      </w:r>
      <w:r w:rsidR="00E338AA" w:rsidRPr="00477307">
        <w:rPr>
          <w:i/>
          <w:iCs/>
          <w:lang w:val="fr-FR"/>
        </w:rPr>
        <w:t>8_t</w:t>
      </w:r>
      <w:r w:rsidR="006E2BF1" w:rsidRPr="00477307">
        <w:rPr>
          <w:i/>
          <w:iCs/>
          <w:lang w:val="fr-FR"/>
        </w:rPr>
        <w:t xml:space="preserve"> * </w:t>
      </w:r>
      <w:proofErr w:type="spellStart"/>
      <w:r w:rsidRPr="00477307">
        <w:rPr>
          <w:i/>
          <w:iCs/>
          <w:lang w:val="fr-FR"/>
        </w:rPr>
        <w:t>maxAdvantage</w:t>
      </w:r>
      <w:proofErr w:type="spellEnd"/>
      <w:r w:rsidR="00F35ECC" w:rsidRPr="00477307">
        <w:rPr>
          <w:i/>
          <w:iCs/>
          <w:lang w:val="fr-FR"/>
        </w:rPr>
        <w:t>);</w:t>
      </w:r>
    </w:p>
    <w:p w14:paraId="185C02DC" w14:textId="77777777" w:rsidR="00374D49" w:rsidRPr="00D154E0" w:rsidRDefault="00374D49" w:rsidP="00374D49">
      <w:pPr>
        <w:pStyle w:val="ListParagraph"/>
        <w:ind w:left="1440" w:firstLine="0"/>
        <w:rPr>
          <w:lang w:val="fr-FR"/>
        </w:rPr>
      </w:pPr>
    </w:p>
    <w:p w14:paraId="54369E58" w14:textId="689ADEA3" w:rsidR="00374D49" w:rsidRDefault="00374D49" w:rsidP="00374D49">
      <w:pPr>
        <w:pStyle w:val="ListParagraph"/>
        <w:ind w:left="1440" w:firstLine="0"/>
      </w:pPr>
      <w:r>
        <w:t>Esempio:</w:t>
      </w:r>
    </w:p>
    <w:p w14:paraId="4E6567F1" w14:textId="77777777" w:rsidR="00374D49" w:rsidRDefault="00374D49" w:rsidP="00374D49">
      <w:pPr>
        <w:pStyle w:val="ListParagraph"/>
        <w:ind w:left="1440" w:firstLine="0"/>
      </w:pPr>
      <w:r>
        <w:t xml:space="preserve">0 </w:t>
      </w:r>
      <w:proofErr w:type="gramStart"/>
      <w:r>
        <w:t>secondi :</w:t>
      </w:r>
      <w:proofErr w:type="gramEnd"/>
      <w:r>
        <w:t xml:space="preserve"> HOME 0 GUEST 0</w:t>
      </w:r>
    </w:p>
    <w:p w14:paraId="23515774" w14:textId="031A2E57" w:rsidR="00374D49" w:rsidRDefault="00BD4FC3" w:rsidP="00374D49">
      <w:pPr>
        <w:pStyle w:val="ListParagraph"/>
        <w:ind w:left="1440" w:firstLine="0"/>
      </w:pPr>
      <w:r>
        <w:t>5</w:t>
      </w:r>
      <w:r w:rsidR="00374D49">
        <w:t xml:space="preserve"> </w:t>
      </w:r>
      <w:proofErr w:type="gramStart"/>
      <w:r w:rsidR="00374D49">
        <w:t>secondi :</w:t>
      </w:r>
      <w:proofErr w:type="gramEnd"/>
      <w:r w:rsidR="00374D49">
        <w:t xml:space="preserve"> HOME 1 GUEST 0</w:t>
      </w:r>
    </w:p>
    <w:p w14:paraId="0294BAE3" w14:textId="5B719900" w:rsidR="00374D49" w:rsidRDefault="00BD4FC3" w:rsidP="00374D49">
      <w:pPr>
        <w:pStyle w:val="ListParagraph"/>
        <w:ind w:left="1440" w:firstLine="0"/>
      </w:pPr>
      <w:r>
        <w:t>1</w:t>
      </w:r>
      <w:r w:rsidR="00374D49">
        <w:t xml:space="preserve">0 </w:t>
      </w:r>
      <w:proofErr w:type="gramStart"/>
      <w:r w:rsidR="00374D49">
        <w:t>secondi :</w:t>
      </w:r>
      <w:proofErr w:type="gramEnd"/>
      <w:r w:rsidR="00374D49">
        <w:t xml:space="preserve"> HOME 1 GUEST 2</w:t>
      </w:r>
    </w:p>
    <w:p w14:paraId="1ED23D5B" w14:textId="6BC33067" w:rsidR="00374D49" w:rsidRDefault="00374D49" w:rsidP="00374D49">
      <w:pPr>
        <w:pStyle w:val="ListParagraph"/>
        <w:ind w:left="1440" w:firstLine="0"/>
      </w:pPr>
      <w:r>
        <w:t>1</w:t>
      </w:r>
      <w:r w:rsidR="00BD4FC3">
        <w:t>1</w:t>
      </w:r>
      <w:r>
        <w:t xml:space="preserve"> </w:t>
      </w:r>
      <w:proofErr w:type="gramStart"/>
      <w:r>
        <w:t>secondi :</w:t>
      </w:r>
      <w:proofErr w:type="gramEnd"/>
      <w:r>
        <w:t xml:space="preserve"> HOME 3 GUEST 2</w:t>
      </w:r>
    </w:p>
    <w:p w14:paraId="028889F5" w14:textId="3A24D0DC" w:rsidR="00374D49" w:rsidRDefault="00374D49" w:rsidP="00374D49">
      <w:pPr>
        <w:pStyle w:val="ListParagraph"/>
        <w:ind w:left="1440" w:firstLine="0"/>
      </w:pPr>
      <w:r>
        <w:t xml:space="preserve">18 </w:t>
      </w:r>
      <w:proofErr w:type="gramStart"/>
      <w:r>
        <w:t>secondi :</w:t>
      </w:r>
      <w:proofErr w:type="gramEnd"/>
      <w:r>
        <w:t xml:space="preserve"> HOME 5 GUEST 2</w:t>
      </w:r>
    </w:p>
    <w:p w14:paraId="4B212178" w14:textId="316D6210" w:rsidR="00374D49" w:rsidRDefault="00374D49" w:rsidP="00374D49">
      <w:pPr>
        <w:pStyle w:val="ListParagraph"/>
        <w:ind w:left="1440" w:firstLine="0"/>
      </w:pPr>
      <w:r>
        <w:t xml:space="preserve">28 </w:t>
      </w:r>
      <w:proofErr w:type="gramStart"/>
      <w:r>
        <w:t>secondi :</w:t>
      </w:r>
      <w:proofErr w:type="gramEnd"/>
      <w:r>
        <w:t xml:space="preserve"> HOME 6 GUEST 2</w:t>
      </w:r>
    </w:p>
    <w:p w14:paraId="510DCB8A" w14:textId="4C57C6FE" w:rsidR="00374D49" w:rsidRDefault="00374D49" w:rsidP="00374D49">
      <w:pPr>
        <w:pStyle w:val="ListParagraph"/>
        <w:ind w:left="1440" w:firstLine="0"/>
      </w:pPr>
      <w:r>
        <w:t xml:space="preserve">34 </w:t>
      </w:r>
      <w:proofErr w:type="gramStart"/>
      <w:r>
        <w:t>secondi :</w:t>
      </w:r>
      <w:proofErr w:type="gramEnd"/>
      <w:r>
        <w:t xml:space="preserve"> HOME 6 GUEST 4</w:t>
      </w:r>
    </w:p>
    <w:p w14:paraId="58A53031" w14:textId="77777777" w:rsidR="00374D49" w:rsidRDefault="00374D49" w:rsidP="00E338AA">
      <w:pPr>
        <w:pStyle w:val="ListParagraph"/>
        <w:ind w:left="1440" w:firstLine="0"/>
      </w:pPr>
    </w:p>
    <w:p w14:paraId="664EC0E3" w14:textId="42EF0669" w:rsidR="00374D49" w:rsidRDefault="00374D49" w:rsidP="00374D49">
      <w:pPr>
        <w:pStyle w:val="ListParagraph"/>
        <w:ind w:left="1440" w:firstLine="0"/>
      </w:pPr>
      <w:r>
        <w:t>La funzione restituisce il vincitore restituendo 1 come HOME e 2 come GUEST.</w:t>
      </w:r>
    </w:p>
    <w:p w14:paraId="764ABB4D" w14:textId="01AA6473" w:rsidR="00374D49" w:rsidRDefault="00374D49" w:rsidP="00374D49">
      <w:pPr>
        <w:pStyle w:val="ListParagraph"/>
        <w:ind w:left="1440" w:firstLine="0"/>
      </w:pPr>
      <w:r>
        <w:t>La funzione restituisce anche il massimo vantaggio accumulato da una squadra sull’altra durante la partita: nell’esempio precedente, il massimo vantaggio è stato di 4 punti</w:t>
      </w:r>
    </w:p>
    <w:p w14:paraId="5A05FFA1" w14:textId="54A904BF" w:rsidR="00374D49" w:rsidRDefault="00374D49" w:rsidP="00374D49">
      <w:pPr>
        <w:ind w:firstLine="0"/>
      </w:pPr>
      <w:r>
        <w:t xml:space="preserve"> </w:t>
      </w:r>
    </w:p>
    <w:p w14:paraId="51250982" w14:textId="2F69F2E0" w:rsidR="00E3304B" w:rsidRDefault="00435098" w:rsidP="00042F72">
      <w:pPr>
        <w:pStyle w:val="ListParagraph"/>
        <w:numPr>
          <w:ilvl w:val="0"/>
          <w:numId w:val="18"/>
        </w:numPr>
      </w:pPr>
      <w:r w:rsidRPr="00435098">
        <w:t xml:space="preserve">A valle dell’esecuzione della funzione </w:t>
      </w:r>
      <w:r w:rsidR="00A1460F">
        <w:t>A</w:t>
      </w:r>
      <w:r w:rsidRPr="00435098">
        <w:t>ssemble</w:t>
      </w:r>
      <w:r>
        <w:t>r</w:t>
      </w:r>
      <w:r w:rsidR="006931A3">
        <w:t>:</w:t>
      </w:r>
      <w:r w:rsidRPr="00435098">
        <w:t xml:space="preserve"> </w:t>
      </w:r>
    </w:p>
    <w:p w14:paraId="54176DA5" w14:textId="34CC4533" w:rsidR="00A1460F" w:rsidRDefault="00A1460F" w:rsidP="00A1460F">
      <w:pPr>
        <w:pStyle w:val="ListParagraph"/>
        <w:numPr>
          <w:ilvl w:val="1"/>
          <w:numId w:val="18"/>
        </w:numPr>
      </w:pPr>
      <w:r>
        <w:t>I</w:t>
      </w:r>
      <w:r w:rsidR="00435098" w:rsidRPr="00435098">
        <w:t xml:space="preserve"> </w:t>
      </w:r>
      <w:r w:rsidR="00435098">
        <w:t xml:space="preserve">LED mostreranno </w:t>
      </w:r>
      <w:r w:rsidR="00E338AA">
        <w:t>in modo alternato il</w:t>
      </w:r>
      <w:r w:rsidR="00374D49">
        <w:t xml:space="preserve"> vincitore </w:t>
      </w:r>
      <w:proofErr w:type="gramStart"/>
      <w:r w:rsidR="00374D49">
        <w:t>( 1</w:t>
      </w:r>
      <w:proofErr w:type="gramEnd"/>
      <w:r w:rsidR="00374D49">
        <w:t xml:space="preserve"> o 2)</w:t>
      </w:r>
      <w:r w:rsidR="00E338AA">
        <w:t xml:space="preserve"> e il massimo vantaggio </w:t>
      </w:r>
      <w:r w:rsidR="00435098">
        <w:t xml:space="preserve">alla frequenza di </w:t>
      </w:r>
      <w:r w:rsidR="00382783">
        <w:t>5</w:t>
      </w:r>
      <w:r w:rsidR="00470B87">
        <w:t xml:space="preserve"> </w:t>
      </w:r>
      <w:r w:rsidR="00470B87" w:rsidRPr="008A7DEC">
        <w:t>Hz</w:t>
      </w:r>
      <w:r w:rsidR="006931A3">
        <w:t xml:space="preserve"> per </w:t>
      </w:r>
      <w:r w:rsidR="00E338AA">
        <w:t>5</w:t>
      </w:r>
      <w:r w:rsidR="006931A3">
        <w:t xml:space="preserve"> secondi.</w:t>
      </w:r>
    </w:p>
    <w:p w14:paraId="6531D23D" w14:textId="10BD955B" w:rsidR="00D93170" w:rsidRPr="00435098" w:rsidRDefault="00E338AA" w:rsidP="00A1460F">
      <w:pPr>
        <w:pStyle w:val="ListParagraph"/>
        <w:numPr>
          <w:ilvl w:val="1"/>
          <w:numId w:val="18"/>
        </w:numPr>
      </w:pPr>
      <w:r>
        <w:t>Passati i 5 secondi di visualizzazione, i</w:t>
      </w:r>
      <w:r w:rsidR="00E3304B">
        <w:t>l vettore sarà considerato vuoto ed il processo</w:t>
      </w:r>
      <w:r w:rsidR="006931A3">
        <w:t xml:space="preserve"> </w:t>
      </w:r>
      <w:r w:rsidR="00A1460F">
        <w:t>riparte con una nuova partita.</w:t>
      </w:r>
    </w:p>
    <w:sectPr w:rsidR="00D93170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4115" w14:textId="77777777" w:rsidR="00434017" w:rsidRDefault="00434017">
      <w:r>
        <w:separator/>
      </w:r>
    </w:p>
  </w:endnote>
  <w:endnote w:type="continuationSeparator" w:id="0">
    <w:p w14:paraId="0DF0635F" w14:textId="77777777" w:rsidR="00434017" w:rsidRDefault="0043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A1D8F" w14:textId="77777777" w:rsidR="00434017" w:rsidRDefault="00434017">
      <w:r>
        <w:separator/>
      </w:r>
    </w:p>
  </w:footnote>
  <w:footnote w:type="continuationSeparator" w:id="0">
    <w:p w14:paraId="732B1D0E" w14:textId="77777777" w:rsidR="00434017" w:rsidRDefault="00434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2"/>
  </w:num>
  <w:num w:numId="16">
    <w:abstractNumId w:val="11"/>
  </w:num>
  <w:num w:numId="17">
    <w:abstractNumId w:val="17"/>
  </w:num>
  <w:num w:numId="18">
    <w:abstractNumId w:val="1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xMTe2NLWwtDQ1NDJQ0lEKTi0uzszPAykwrAUAnMm5yCwAAAA="/>
  </w:docVars>
  <w:rsids>
    <w:rsidRoot w:val="00401CF5"/>
    <w:rsid w:val="00042F72"/>
    <w:rsid w:val="00057192"/>
    <w:rsid w:val="00062098"/>
    <w:rsid w:val="00081765"/>
    <w:rsid w:val="00096C0E"/>
    <w:rsid w:val="000E0C41"/>
    <w:rsid w:val="0010573C"/>
    <w:rsid w:val="001140AC"/>
    <w:rsid w:val="00117B5C"/>
    <w:rsid w:val="00136DB2"/>
    <w:rsid w:val="00154338"/>
    <w:rsid w:val="001A7F67"/>
    <w:rsid w:val="001B39D8"/>
    <w:rsid w:val="001C4F96"/>
    <w:rsid w:val="002137E7"/>
    <w:rsid w:val="00223B86"/>
    <w:rsid w:val="002263B2"/>
    <w:rsid w:val="00237B67"/>
    <w:rsid w:val="002B0685"/>
    <w:rsid w:val="002D4A3A"/>
    <w:rsid w:val="002E2431"/>
    <w:rsid w:val="002E4819"/>
    <w:rsid w:val="002F5893"/>
    <w:rsid w:val="00315FDD"/>
    <w:rsid w:val="00320E35"/>
    <w:rsid w:val="00353CB7"/>
    <w:rsid w:val="00374D49"/>
    <w:rsid w:val="00382783"/>
    <w:rsid w:val="003B2C3B"/>
    <w:rsid w:val="003C5E9F"/>
    <w:rsid w:val="003E77EE"/>
    <w:rsid w:val="003F5DD2"/>
    <w:rsid w:val="00401CF5"/>
    <w:rsid w:val="00403E5D"/>
    <w:rsid w:val="0040799A"/>
    <w:rsid w:val="004166BB"/>
    <w:rsid w:val="00434017"/>
    <w:rsid w:val="00435098"/>
    <w:rsid w:val="00470B87"/>
    <w:rsid w:val="00472696"/>
    <w:rsid w:val="00475C4E"/>
    <w:rsid w:val="00477307"/>
    <w:rsid w:val="00496D87"/>
    <w:rsid w:val="004F03ED"/>
    <w:rsid w:val="004F26FE"/>
    <w:rsid w:val="00522679"/>
    <w:rsid w:val="00535B9D"/>
    <w:rsid w:val="0054712B"/>
    <w:rsid w:val="00587B26"/>
    <w:rsid w:val="00590EA0"/>
    <w:rsid w:val="005A1C5E"/>
    <w:rsid w:val="005D0693"/>
    <w:rsid w:val="005D6220"/>
    <w:rsid w:val="00607C0E"/>
    <w:rsid w:val="0061446C"/>
    <w:rsid w:val="00643508"/>
    <w:rsid w:val="006724CA"/>
    <w:rsid w:val="00680D21"/>
    <w:rsid w:val="006931A3"/>
    <w:rsid w:val="006A50FE"/>
    <w:rsid w:val="006B1D36"/>
    <w:rsid w:val="006B26E4"/>
    <w:rsid w:val="006C743E"/>
    <w:rsid w:val="006E2BF1"/>
    <w:rsid w:val="007446D0"/>
    <w:rsid w:val="00746E8A"/>
    <w:rsid w:val="00754F7C"/>
    <w:rsid w:val="007617A9"/>
    <w:rsid w:val="007774DC"/>
    <w:rsid w:val="00781968"/>
    <w:rsid w:val="0079233D"/>
    <w:rsid w:val="007A3DBC"/>
    <w:rsid w:val="007B0C18"/>
    <w:rsid w:val="007C4361"/>
    <w:rsid w:val="007C6730"/>
    <w:rsid w:val="007E3691"/>
    <w:rsid w:val="00815672"/>
    <w:rsid w:val="0085621C"/>
    <w:rsid w:val="008635FE"/>
    <w:rsid w:val="00867235"/>
    <w:rsid w:val="00870FA2"/>
    <w:rsid w:val="008773FA"/>
    <w:rsid w:val="008A7DEC"/>
    <w:rsid w:val="008B029F"/>
    <w:rsid w:val="008B3A76"/>
    <w:rsid w:val="008C3ECA"/>
    <w:rsid w:val="008E35BE"/>
    <w:rsid w:val="008F48AC"/>
    <w:rsid w:val="00923C1D"/>
    <w:rsid w:val="009263EC"/>
    <w:rsid w:val="0093440C"/>
    <w:rsid w:val="00955CCE"/>
    <w:rsid w:val="0096111D"/>
    <w:rsid w:val="0096444F"/>
    <w:rsid w:val="009A20B3"/>
    <w:rsid w:val="009C1C9A"/>
    <w:rsid w:val="009D1443"/>
    <w:rsid w:val="009F073F"/>
    <w:rsid w:val="00A1460F"/>
    <w:rsid w:val="00A314E5"/>
    <w:rsid w:val="00A4483B"/>
    <w:rsid w:val="00A62F2D"/>
    <w:rsid w:val="00A65ECE"/>
    <w:rsid w:val="00A74759"/>
    <w:rsid w:val="00A839F8"/>
    <w:rsid w:val="00AF2EA5"/>
    <w:rsid w:val="00AF34E7"/>
    <w:rsid w:val="00AF3B28"/>
    <w:rsid w:val="00B30075"/>
    <w:rsid w:val="00B327F5"/>
    <w:rsid w:val="00B53F7C"/>
    <w:rsid w:val="00B57378"/>
    <w:rsid w:val="00B91960"/>
    <w:rsid w:val="00BA40FE"/>
    <w:rsid w:val="00BD4FC3"/>
    <w:rsid w:val="00BD6AEF"/>
    <w:rsid w:val="00BE7BA8"/>
    <w:rsid w:val="00BF38D4"/>
    <w:rsid w:val="00C03D12"/>
    <w:rsid w:val="00C16733"/>
    <w:rsid w:val="00C2428D"/>
    <w:rsid w:val="00C779E7"/>
    <w:rsid w:val="00C85C3C"/>
    <w:rsid w:val="00C910C8"/>
    <w:rsid w:val="00CB6FA2"/>
    <w:rsid w:val="00CC05A3"/>
    <w:rsid w:val="00D0055B"/>
    <w:rsid w:val="00D154E0"/>
    <w:rsid w:val="00D47498"/>
    <w:rsid w:val="00D65750"/>
    <w:rsid w:val="00D65CF9"/>
    <w:rsid w:val="00D93170"/>
    <w:rsid w:val="00DC6C08"/>
    <w:rsid w:val="00E06EEF"/>
    <w:rsid w:val="00E3304B"/>
    <w:rsid w:val="00E338AA"/>
    <w:rsid w:val="00E73536"/>
    <w:rsid w:val="00E843F8"/>
    <w:rsid w:val="00EA2E77"/>
    <w:rsid w:val="00F13904"/>
    <w:rsid w:val="00F35ECC"/>
    <w:rsid w:val="00F8125D"/>
    <w:rsid w:val="00F83900"/>
    <w:rsid w:val="00FA5DD1"/>
    <w:rsid w:val="00FD312F"/>
    <w:rsid w:val="00FE7885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D9C40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1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Pandolfino Guglielmo</cp:lastModifiedBy>
  <cp:revision>12</cp:revision>
  <cp:lastPrinted>2017-01-30T06:04:00Z</cp:lastPrinted>
  <dcterms:created xsi:type="dcterms:W3CDTF">2020-02-03T06:39:00Z</dcterms:created>
  <dcterms:modified xsi:type="dcterms:W3CDTF">2025-01-28T14:44:00Z</dcterms:modified>
</cp:coreProperties>
</file>