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58439" w14:textId="77777777" w:rsidR="00D7638E" w:rsidRPr="00E06EEF" w:rsidRDefault="00D7638E" w:rsidP="00D7638E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>
                              <w:t xml:space="preserve">  ………………………</w:t>
                            </w:r>
                          </w:p>
                          <w:p w14:paraId="60AE4B48" w14:textId="77777777" w:rsidR="00D7638E" w:rsidRDefault="00D7638E" w:rsidP="00D7638E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 xml:space="preserve"> …………………………</w:t>
                            </w:r>
                          </w:p>
                          <w:p w14:paraId="198AFB6D" w14:textId="77777777" w:rsidR="00D7638E" w:rsidRPr="00066C78" w:rsidRDefault="00D7638E" w:rsidP="00D7638E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[] no [ ]</w:t>
                            </w:r>
                          </w:p>
                          <w:p w14:paraId="03DC3827" w14:textId="77777777" w:rsidR="00D7638E" w:rsidRPr="00066C78" w:rsidRDefault="00D7638E" w:rsidP="00D7638E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[]</w:t>
                            </w:r>
                          </w:p>
                          <w:p w14:paraId="3262E272" w14:textId="77777777" w:rsidR="00D7638E" w:rsidRPr="00066C78" w:rsidRDefault="00D7638E" w:rsidP="00D7638E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[] no [ ]</w:t>
                            </w:r>
                          </w:p>
                          <w:p w14:paraId="169604AF" w14:textId="77777777" w:rsidR="00D7638E" w:rsidRPr="00066C78" w:rsidRDefault="00D7638E" w:rsidP="00D7638E">
                            <w:pPr>
                              <w:jc w:val="center"/>
                            </w:pPr>
                            <w:r w:rsidRPr="00066C78">
                              <w:t>L’ambiente di debug è stato utilizzato : sì [] no [ ]</w:t>
                            </w:r>
                          </w:p>
                          <w:p w14:paraId="12261965" w14:textId="27033C39" w:rsidR="00764F6D" w:rsidRPr="006C5122" w:rsidRDefault="00D7638E" w:rsidP="00D763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1A058439" w14:textId="77777777" w:rsidR="00D7638E" w:rsidRPr="00E06EEF" w:rsidRDefault="00D7638E" w:rsidP="00D7638E">
                      <w:pPr>
                        <w:jc w:val="right"/>
                      </w:pPr>
                      <w:r w:rsidRPr="00E06EEF">
                        <w:t>Nome e Cognome</w:t>
                      </w:r>
                      <w:r>
                        <w:t xml:space="preserve">  ………………………</w:t>
                      </w:r>
                    </w:p>
                    <w:p w14:paraId="60AE4B48" w14:textId="77777777" w:rsidR="00D7638E" w:rsidRDefault="00D7638E" w:rsidP="00D7638E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 xml:space="preserve"> …………………………</w:t>
                      </w:r>
                    </w:p>
                    <w:p w14:paraId="198AFB6D" w14:textId="77777777" w:rsidR="00D7638E" w:rsidRPr="00066C78" w:rsidRDefault="00D7638E" w:rsidP="00D7638E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[] no [ ]</w:t>
                      </w:r>
                    </w:p>
                    <w:p w14:paraId="03DC3827" w14:textId="77777777" w:rsidR="00D7638E" w:rsidRPr="00066C78" w:rsidRDefault="00D7638E" w:rsidP="00D7638E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[]</w:t>
                      </w:r>
                    </w:p>
                    <w:p w14:paraId="3262E272" w14:textId="77777777" w:rsidR="00D7638E" w:rsidRPr="00066C78" w:rsidRDefault="00D7638E" w:rsidP="00D7638E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[] no [ ]</w:t>
                      </w:r>
                    </w:p>
                    <w:p w14:paraId="169604AF" w14:textId="77777777" w:rsidR="00D7638E" w:rsidRPr="00066C78" w:rsidRDefault="00D7638E" w:rsidP="00D7638E">
                      <w:pPr>
                        <w:jc w:val="center"/>
                      </w:pPr>
                      <w:r w:rsidRPr="00066C78">
                        <w:t>L’ambiente di debug è stato utilizzato : sì [] no [ ]</w:t>
                      </w:r>
                    </w:p>
                    <w:p w14:paraId="12261965" w14:textId="27033C39" w:rsidR="00764F6D" w:rsidRPr="006C5122" w:rsidRDefault="00D7638E" w:rsidP="00D7638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36641FDB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08444E">
        <w:rPr>
          <w:sz w:val="22"/>
        </w:rPr>
        <w:t xml:space="preserve"> – T1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modern architecture)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watch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B9A0DA6" w14:textId="77777777" w:rsidR="00BC2496" w:rsidRDefault="00BC2496" w:rsidP="00BC2496">
      <w:pPr>
        <w:ind w:firstLine="0"/>
      </w:pPr>
      <w:r>
        <w:t xml:space="preserve">Si vuole realizzare un sistema in grado di effettuare misure temporali ed elaborarle. 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5B0FEE33" w14:textId="38A23DA5" w:rsidR="00BC2496" w:rsidRDefault="00BC2496" w:rsidP="00BC2496">
      <w:pPr>
        <w:pStyle w:val="ListParagraph"/>
        <w:numPr>
          <w:ilvl w:val="0"/>
          <w:numId w:val="18"/>
        </w:numPr>
      </w:pPr>
      <w:r>
        <w:t xml:space="preserve">Il sistema deve misurare in </w:t>
      </w:r>
      <w:r w:rsidR="00C97609">
        <w:t>centesimi</w:t>
      </w:r>
      <w:r>
        <w:t xml:space="preserve"> di secondo il tempo </w:t>
      </w:r>
      <w:r w:rsidR="00C97609">
        <w:t xml:space="preserve">che intercorre tra la </w:t>
      </w:r>
      <w:r>
        <w:t xml:space="preserve">pressione del pulsante KEY1 e </w:t>
      </w:r>
      <w:r w:rsidR="00C97609">
        <w:t xml:space="preserve">la pressione del pusante KEY2. Tale valore deve essere </w:t>
      </w:r>
      <w:r>
        <w:t>memorizza</w:t>
      </w:r>
      <w:r w:rsidR="00C97609">
        <w:t>to</w:t>
      </w:r>
      <w:r>
        <w:t xml:space="preserve"> in una variabile VAR di tipo unsigned su </w:t>
      </w:r>
      <w:r w:rsidR="00C97609">
        <w:t>32</w:t>
      </w:r>
      <w:r>
        <w:t xml:space="preserve"> bit:</w:t>
      </w:r>
    </w:p>
    <w:p w14:paraId="7C09478E" w14:textId="4063A8F5" w:rsidR="00290BF7" w:rsidRDefault="00C97609" w:rsidP="00BC2496">
      <w:pPr>
        <w:pStyle w:val="ListParagraph"/>
        <w:numPr>
          <w:ilvl w:val="0"/>
          <w:numId w:val="18"/>
        </w:numPr>
      </w:pPr>
      <w:r>
        <w:t xml:space="preserve">A valle della </w:t>
      </w:r>
      <w:r w:rsidR="00BC2496">
        <w:t>registra</w:t>
      </w:r>
      <w:r>
        <w:t>zione</w:t>
      </w:r>
      <w:r w:rsidR="00BC2496">
        <w:t xml:space="preserve"> in VAR </w:t>
      </w:r>
      <w:r>
        <w:t xml:space="preserve">del tempo tra pressioni, i LED devono </w:t>
      </w:r>
      <w:r w:rsidR="00BC2496">
        <w:t>visualizza</w:t>
      </w:r>
      <w:r>
        <w:t>re</w:t>
      </w:r>
      <w:r w:rsidR="00290BF7">
        <w:t xml:space="preserve"> i seguenti valori ad intervalli regolari (alternanza ogni 120ms)</w:t>
      </w:r>
    </w:p>
    <w:p w14:paraId="6E5239B6" w14:textId="7307CED2" w:rsidR="003D490E" w:rsidRDefault="00C97609" w:rsidP="00290BF7">
      <w:pPr>
        <w:pStyle w:val="ListParagraph"/>
        <w:numPr>
          <w:ilvl w:val="1"/>
          <w:numId w:val="18"/>
        </w:numPr>
      </w:pPr>
      <w:r>
        <w:t>il valore su 8 bit ottenuto tramite la seguente operazione logica</w:t>
      </w:r>
      <w:r w:rsidR="00290BF7">
        <w:t xml:space="preserve"> tra i byte che compongono VAR:</w:t>
      </w:r>
      <w:r w:rsidR="00BC2496">
        <w:t xml:space="preserve"> </w:t>
      </w:r>
    </w:p>
    <w:p w14:paraId="02266696" w14:textId="11390A00" w:rsidR="003D490E" w:rsidRPr="00290BF7" w:rsidRDefault="00C97609" w:rsidP="00290BF7">
      <w:pPr>
        <w:ind w:firstLine="0"/>
        <w:jc w:val="center"/>
        <w:rPr>
          <w:lang w:val="en-GB"/>
        </w:rPr>
      </w:pPr>
      <w:r w:rsidRPr="00290BF7">
        <w:rPr>
          <w:lang w:val="en-GB"/>
        </w:rPr>
        <w:t>LED</w:t>
      </w:r>
      <w:r w:rsidRPr="00290BF7">
        <w:rPr>
          <w:vertAlign w:val="subscript"/>
          <w:lang w:val="en-GB"/>
        </w:rPr>
        <w:t>0-7</w:t>
      </w:r>
      <w:r w:rsidRPr="00290BF7">
        <w:rPr>
          <w:lang w:val="en-GB"/>
        </w:rPr>
        <w:t xml:space="preserve"> = </w:t>
      </w:r>
      <w:r w:rsidR="003D490E" w:rsidRPr="00290BF7">
        <w:rPr>
          <w:lang w:val="en-GB"/>
        </w:rPr>
        <w:t>(</w:t>
      </w:r>
      <w:r w:rsidRPr="00290BF7">
        <w:rPr>
          <w:lang w:val="en-GB"/>
        </w:rPr>
        <w:t>VAR</w:t>
      </w:r>
      <w:r w:rsidRPr="00290BF7">
        <w:rPr>
          <w:vertAlign w:val="subscript"/>
          <w:lang w:val="en-GB"/>
        </w:rPr>
        <w:t>31-24</w:t>
      </w:r>
      <w:r w:rsidR="003D490E" w:rsidRPr="00290BF7">
        <w:rPr>
          <w:lang w:val="en-GB"/>
        </w:rPr>
        <w:t xml:space="preserve"> </w:t>
      </w:r>
      <w:r w:rsidR="00290BF7" w:rsidRPr="00290BF7">
        <w:rPr>
          <w:lang w:val="en-GB"/>
        </w:rPr>
        <w:t>OR</w:t>
      </w:r>
      <w:r w:rsidR="003D490E" w:rsidRPr="00290BF7">
        <w:rPr>
          <w:lang w:val="en-GB"/>
        </w:rPr>
        <w:t xml:space="preserve"> VAR</w:t>
      </w:r>
      <w:r w:rsidR="003D490E" w:rsidRPr="00290BF7">
        <w:rPr>
          <w:vertAlign w:val="subscript"/>
          <w:lang w:val="en-GB"/>
        </w:rPr>
        <w:t>23-16</w:t>
      </w:r>
      <w:r w:rsidR="003D490E" w:rsidRPr="00290BF7">
        <w:rPr>
          <w:lang w:val="en-GB"/>
        </w:rPr>
        <w:t xml:space="preserve">) </w:t>
      </w:r>
      <w:r w:rsidR="00290BF7" w:rsidRPr="00290BF7">
        <w:rPr>
          <w:lang w:val="en-GB"/>
        </w:rPr>
        <w:t>XOR</w:t>
      </w:r>
      <w:r w:rsidR="003D490E" w:rsidRPr="00290BF7">
        <w:rPr>
          <w:lang w:val="en-GB"/>
        </w:rPr>
        <w:t xml:space="preserve"> (VAR</w:t>
      </w:r>
      <w:r w:rsidR="00290BF7" w:rsidRPr="00290BF7">
        <w:rPr>
          <w:vertAlign w:val="subscript"/>
          <w:lang w:val="en-GB"/>
        </w:rPr>
        <w:t>15</w:t>
      </w:r>
      <w:r w:rsidR="003D490E" w:rsidRPr="00290BF7">
        <w:rPr>
          <w:vertAlign w:val="subscript"/>
          <w:lang w:val="en-GB"/>
        </w:rPr>
        <w:t>-</w:t>
      </w:r>
      <w:r w:rsidR="00290BF7" w:rsidRPr="00290BF7">
        <w:rPr>
          <w:vertAlign w:val="subscript"/>
          <w:lang w:val="en-GB"/>
        </w:rPr>
        <w:t>8</w:t>
      </w:r>
      <w:r w:rsidR="003D490E" w:rsidRPr="00290BF7">
        <w:rPr>
          <w:lang w:val="en-GB"/>
        </w:rPr>
        <w:t xml:space="preserve"> </w:t>
      </w:r>
      <w:r w:rsidR="00290BF7" w:rsidRPr="00290BF7">
        <w:rPr>
          <w:lang w:val="en-GB"/>
        </w:rPr>
        <w:t>AND</w:t>
      </w:r>
      <w:r w:rsidR="003D490E" w:rsidRPr="00290BF7">
        <w:rPr>
          <w:lang w:val="en-GB"/>
        </w:rPr>
        <w:t xml:space="preserve"> VAR</w:t>
      </w:r>
      <w:r w:rsidR="00290BF7" w:rsidRPr="00290BF7">
        <w:rPr>
          <w:vertAlign w:val="subscript"/>
          <w:lang w:val="en-GB"/>
        </w:rPr>
        <w:t>7</w:t>
      </w:r>
      <w:r w:rsidR="003D490E" w:rsidRPr="00290BF7">
        <w:rPr>
          <w:vertAlign w:val="subscript"/>
          <w:lang w:val="en-GB"/>
        </w:rPr>
        <w:t>-</w:t>
      </w:r>
      <w:r w:rsidR="00290BF7" w:rsidRPr="00290BF7">
        <w:rPr>
          <w:vertAlign w:val="subscript"/>
          <w:lang w:val="en-GB"/>
        </w:rPr>
        <w:t>0</w:t>
      </w:r>
      <w:r w:rsidR="003D490E" w:rsidRPr="00290BF7">
        <w:rPr>
          <w:lang w:val="en-GB"/>
        </w:rPr>
        <w:t>)</w:t>
      </w:r>
    </w:p>
    <w:p w14:paraId="374E9420" w14:textId="5EC44BB3" w:rsidR="00BC2496" w:rsidRDefault="00290BF7" w:rsidP="003D490E">
      <w:pPr>
        <w:pStyle w:val="ListParagraph"/>
        <w:numPr>
          <w:ilvl w:val="1"/>
          <w:numId w:val="18"/>
        </w:numPr>
      </w:pPr>
      <w:r>
        <w:t xml:space="preserve">il valore inverso di </w:t>
      </w:r>
      <w:r w:rsidRPr="00290BF7">
        <w:t>LED</w:t>
      </w:r>
      <w:r w:rsidRPr="00290BF7">
        <w:rPr>
          <w:vertAlign w:val="subscript"/>
        </w:rPr>
        <w:t xml:space="preserve">0-7 </w:t>
      </w:r>
      <w:r>
        <w:t>ottenuto tramite l’operatore logico NOT</w:t>
      </w:r>
    </w:p>
    <w:p w14:paraId="684CCACF" w14:textId="696BCD03" w:rsidR="00BC2496" w:rsidRDefault="00290BF7" w:rsidP="00290BF7">
      <w:pPr>
        <w:pStyle w:val="ListParagraph"/>
        <w:numPr>
          <w:ilvl w:val="0"/>
          <w:numId w:val="18"/>
        </w:numPr>
      </w:pPr>
      <w:r>
        <w:t xml:space="preserve">Ogni </w:t>
      </w:r>
      <w:r w:rsidR="00FA3F09">
        <w:t>5</w:t>
      </w:r>
      <w:r>
        <w:t xml:space="preserve"> secondi, i</w:t>
      </w:r>
      <w:r w:rsidR="00BC2496">
        <w:t>l valore corrente di VAR viene copiato nella prima posizione libera di un vettore chiamato VETT, istanziato di tipo opportuno e composto di N elementi</w:t>
      </w:r>
      <w:r>
        <w:t xml:space="preserve"> (usare N = </w:t>
      </w:r>
      <w:r w:rsidR="00FA3F09">
        <w:t>6 nella versione consegnata)</w:t>
      </w:r>
    </w:p>
    <w:p w14:paraId="4C536276" w14:textId="20D0EA44" w:rsidR="00BC2496" w:rsidRDefault="00BC2496" w:rsidP="00BC2496">
      <w:pPr>
        <w:pStyle w:val="ListParagraph"/>
        <w:numPr>
          <w:ilvl w:val="0"/>
          <w:numId w:val="18"/>
        </w:numPr>
      </w:pPr>
      <w:r>
        <w:t>Quando il vettore VETT</w:t>
      </w:r>
      <w:r w:rsidR="00FA3F09">
        <w:t xml:space="preserve"> satura</w:t>
      </w:r>
      <w:r>
        <w:t>,</w:t>
      </w:r>
      <w:r w:rsidR="00FA3F09">
        <w:t xml:space="preserve"> allora</w:t>
      </w:r>
      <w:r>
        <w:t xml:space="preserve"> deve essere lanciata la seguente funzione ASSEMBLER:</w:t>
      </w:r>
    </w:p>
    <w:p w14:paraId="35F538A9" w14:textId="77777777" w:rsidR="00BC2496" w:rsidRPr="007E6367" w:rsidRDefault="00BC2496" w:rsidP="00BC2496">
      <w:pPr>
        <w:pStyle w:val="ListParagraph"/>
        <w:ind w:firstLine="0"/>
      </w:pPr>
    </w:p>
    <w:p w14:paraId="1B8B8589" w14:textId="048B7322" w:rsidR="00BC2496" w:rsidRDefault="00BC2496" w:rsidP="00BC2496">
      <w:pPr>
        <w:pStyle w:val="ListParagraph"/>
        <w:ind w:left="1134" w:firstLine="0"/>
        <w:jc w:val="left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290BF7">
        <w:rPr>
          <w:rFonts w:ascii="Lucida Sans Unicode" w:hAnsi="Lucida Sans Unicode" w:cs="Lucida Sans Unicode"/>
          <w:sz w:val="22"/>
          <w:lang w:val="en-US"/>
        </w:rPr>
        <w:t xml:space="preserve">char </w:t>
      </w:r>
      <w:r w:rsidR="00FA3F09">
        <w:rPr>
          <w:rFonts w:ascii="Lucida Sans Unicode" w:hAnsi="Lucida Sans Unicode" w:cs="Lucida Sans Unicode"/>
          <w:sz w:val="22"/>
          <w:lang w:val="en-US"/>
        </w:rPr>
        <w:t>contatore_inrange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(unsigned </w:t>
      </w:r>
      <w:r w:rsidR="00290BF7">
        <w:rPr>
          <w:rFonts w:ascii="Lucida Sans Unicode" w:hAnsi="Lucida Sans Unicode" w:cs="Lucida Sans Unicode"/>
          <w:sz w:val="22"/>
          <w:lang w:val="en-US"/>
        </w:rPr>
        <w:t xml:space="preserve">int </w:t>
      </w:r>
      <w:r>
        <w:rPr>
          <w:rFonts w:ascii="Lucida Sans Unicode" w:hAnsi="Lucida Sans Unicode" w:cs="Lucida Sans Unicode"/>
          <w:sz w:val="22"/>
          <w:lang w:val="en-US"/>
        </w:rPr>
        <w:t>VETT[]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, </w:t>
      </w:r>
      <w:r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Pr="008B6309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>
        <w:rPr>
          <w:rFonts w:ascii="Lucida Sans Unicode" w:hAnsi="Lucida Sans Unicode" w:cs="Lucida Sans Unicode"/>
          <w:sz w:val="22"/>
          <w:lang w:val="en-GB"/>
        </w:rPr>
        <w:t>int N</w:t>
      </w:r>
      <w:r w:rsidRPr="008B6309">
        <w:rPr>
          <w:rFonts w:ascii="Lucida Sans Unicode" w:hAnsi="Lucida Sans Unicode" w:cs="Lucida Sans Unicode"/>
          <w:sz w:val="22"/>
          <w:lang w:val="en-GB"/>
        </w:rPr>
        <w:t>);</w:t>
      </w:r>
    </w:p>
    <w:p w14:paraId="528E9FF3" w14:textId="5FE3C0D9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il vettore VETT, N e </w:t>
      </w:r>
      <w:r w:rsidR="00290BF7">
        <w:t xml:space="preserve">serve a </w:t>
      </w:r>
      <w:r w:rsidR="00FA3F09">
        <w:t>elaborare</w:t>
      </w:r>
      <w:r>
        <w:t xml:space="preserve"> i valori in VETT. La funzione restituisce il numero dei valori registrati che cadono</w:t>
      </w:r>
      <w:r w:rsidR="00FA3F09">
        <w:t xml:space="preserve"> strettamente</w:t>
      </w:r>
      <w:r>
        <w:t xml:space="preserve"> tra </w:t>
      </w:r>
      <w:r w:rsidR="00290BF7">
        <w:t>i valori memorizzati in VETT[0] e VETT[N-1] (che vanno esclusi dal conteggio)</w:t>
      </w:r>
      <w:r>
        <w:t xml:space="preserve">. Tale valore è espresso su </w:t>
      </w:r>
      <w:r w:rsidR="00290BF7">
        <w:t>8</w:t>
      </w:r>
      <w:r>
        <w:t xml:space="preserve"> bit.</w:t>
      </w:r>
    </w:p>
    <w:p w14:paraId="449B1C8C" w14:textId="7F60AC80" w:rsidR="00BC2496" w:rsidRPr="0051468A" w:rsidRDefault="00BC2496" w:rsidP="00BC2496">
      <w:pPr>
        <w:pStyle w:val="ListParagraph"/>
        <w:numPr>
          <w:ilvl w:val="0"/>
          <w:numId w:val="18"/>
        </w:numPr>
      </w:pPr>
      <w:r>
        <w:t>Il risultato deve essere visualizzato tramite i led</w:t>
      </w:r>
      <w:r w:rsidR="00FA3F09">
        <w:t xml:space="preserve"> per una durata di 6 secondi.</w:t>
      </w:r>
      <w:r>
        <w:t xml:space="preserve"> Durante il periodo di visualizzazione non sarà possibile acquisire altri valori. Una volta finito il tempo di visualizzazione del risultato, il sistema riprende dal punto 1 con VAR e VETT “svuotati” così come inizialmente. </w:t>
      </w:r>
    </w:p>
    <w:p w14:paraId="1B6C04C5" w14:textId="44DF750B" w:rsidR="00746E8A" w:rsidRPr="00435098" w:rsidRDefault="00746E8A" w:rsidP="00BC2496">
      <w:pPr>
        <w:ind w:firstLine="0"/>
      </w:pPr>
    </w:p>
    <w:sectPr w:rsidR="00746E8A" w:rsidRPr="00435098" w:rsidSect="000A35B1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3812" w14:textId="77777777" w:rsidR="000A35B1" w:rsidRDefault="000A35B1">
      <w:r>
        <w:separator/>
      </w:r>
    </w:p>
  </w:endnote>
  <w:endnote w:type="continuationSeparator" w:id="0">
    <w:p w14:paraId="6D063C78" w14:textId="77777777" w:rsidR="000A35B1" w:rsidRDefault="000A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D8F2" w14:textId="77777777" w:rsidR="000A35B1" w:rsidRDefault="000A35B1">
      <w:r>
        <w:separator/>
      </w:r>
    </w:p>
  </w:footnote>
  <w:footnote w:type="continuationSeparator" w:id="0">
    <w:p w14:paraId="4A922B59" w14:textId="77777777" w:rsidR="000A35B1" w:rsidRDefault="000A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6170810">
    <w:abstractNumId w:val="0"/>
  </w:num>
  <w:num w:numId="2" w16cid:durableId="89752035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33523437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300456698">
    <w:abstractNumId w:val="16"/>
  </w:num>
  <w:num w:numId="5" w16cid:durableId="116759647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302124368">
    <w:abstractNumId w:val="4"/>
  </w:num>
  <w:num w:numId="7" w16cid:durableId="1748961251">
    <w:abstractNumId w:val="5"/>
  </w:num>
  <w:num w:numId="8" w16cid:durableId="232356603">
    <w:abstractNumId w:val="3"/>
  </w:num>
  <w:num w:numId="9" w16cid:durableId="373819083">
    <w:abstractNumId w:val="12"/>
  </w:num>
  <w:num w:numId="10" w16cid:durableId="1415317217">
    <w:abstractNumId w:val="8"/>
  </w:num>
  <w:num w:numId="11" w16cid:durableId="132412064">
    <w:abstractNumId w:val="6"/>
  </w:num>
  <w:num w:numId="12" w16cid:durableId="7415232">
    <w:abstractNumId w:val="7"/>
  </w:num>
  <w:num w:numId="13" w16cid:durableId="2144811490">
    <w:abstractNumId w:val="14"/>
  </w:num>
  <w:num w:numId="14" w16cid:durableId="1241938510">
    <w:abstractNumId w:val="13"/>
  </w:num>
  <w:num w:numId="15" w16cid:durableId="457069402">
    <w:abstractNumId w:val="2"/>
  </w:num>
  <w:num w:numId="16" w16cid:durableId="523786867">
    <w:abstractNumId w:val="11"/>
  </w:num>
  <w:num w:numId="17" w16cid:durableId="1357542327">
    <w:abstractNumId w:val="17"/>
  </w:num>
  <w:num w:numId="18" w16cid:durableId="1104424644">
    <w:abstractNumId w:val="15"/>
  </w:num>
  <w:num w:numId="19" w16cid:durableId="64649941">
    <w:abstractNumId w:val="10"/>
  </w:num>
  <w:num w:numId="20" w16cid:durableId="1550459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qgUALP6cuiwAAAA="/>
  </w:docVars>
  <w:rsids>
    <w:rsidRoot w:val="00401CF5"/>
    <w:rsid w:val="0000020C"/>
    <w:rsid w:val="00002990"/>
    <w:rsid w:val="000424A0"/>
    <w:rsid w:val="00043FE3"/>
    <w:rsid w:val="00057164"/>
    <w:rsid w:val="00057192"/>
    <w:rsid w:val="00062098"/>
    <w:rsid w:val="00081765"/>
    <w:rsid w:val="0008444E"/>
    <w:rsid w:val="00096C0E"/>
    <w:rsid w:val="000A35B1"/>
    <w:rsid w:val="000D4555"/>
    <w:rsid w:val="000E02D8"/>
    <w:rsid w:val="0010573C"/>
    <w:rsid w:val="001140AC"/>
    <w:rsid w:val="00136DB2"/>
    <w:rsid w:val="001542D5"/>
    <w:rsid w:val="001A7F67"/>
    <w:rsid w:val="001B39D8"/>
    <w:rsid w:val="001C4F96"/>
    <w:rsid w:val="001D13AC"/>
    <w:rsid w:val="002137E7"/>
    <w:rsid w:val="00223B86"/>
    <w:rsid w:val="002263B2"/>
    <w:rsid w:val="0026687C"/>
    <w:rsid w:val="00290BF7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53CB7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B3484"/>
    <w:rsid w:val="004E119F"/>
    <w:rsid w:val="004E21C7"/>
    <w:rsid w:val="004F03ED"/>
    <w:rsid w:val="004F26FE"/>
    <w:rsid w:val="00501194"/>
    <w:rsid w:val="00522679"/>
    <w:rsid w:val="00524DA1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769A2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6F2DB8"/>
    <w:rsid w:val="00737AB3"/>
    <w:rsid w:val="007446D0"/>
    <w:rsid w:val="00744E83"/>
    <w:rsid w:val="00746E8A"/>
    <w:rsid w:val="00754F7C"/>
    <w:rsid w:val="007617A9"/>
    <w:rsid w:val="00762C3D"/>
    <w:rsid w:val="00764F6D"/>
    <w:rsid w:val="00781968"/>
    <w:rsid w:val="007A3DBC"/>
    <w:rsid w:val="007B0C18"/>
    <w:rsid w:val="007C0113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5D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8402F"/>
    <w:rsid w:val="0099597E"/>
    <w:rsid w:val="009A20B3"/>
    <w:rsid w:val="009D1443"/>
    <w:rsid w:val="009F073F"/>
    <w:rsid w:val="009F57E5"/>
    <w:rsid w:val="009F6FCF"/>
    <w:rsid w:val="00A314E5"/>
    <w:rsid w:val="00A62F2D"/>
    <w:rsid w:val="00A65ECE"/>
    <w:rsid w:val="00A74759"/>
    <w:rsid w:val="00A839F8"/>
    <w:rsid w:val="00AF1ED2"/>
    <w:rsid w:val="00AF2EA5"/>
    <w:rsid w:val="00AF34E7"/>
    <w:rsid w:val="00B02C96"/>
    <w:rsid w:val="00B3209A"/>
    <w:rsid w:val="00B35D56"/>
    <w:rsid w:val="00B53F7C"/>
    <w:rsid w:val="00B57378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97609"/>
    <w:rsid w:val="00CB6FA2"/>
    <w:rsid w:val="00CC6F83"/>
    <w:rsid w:val="00D47498"/>
    <w:rsid w:val="00D541B0"/>
    <w:rsid w:val="00D65750"/>
    <w:rsid w:val="00D65CF9"/>
    <w:rsid w:val="00D7638E"/>
    <w:rsid w:val="00DB769E"/>
    <w:rsid w:val="00DC6C08"/>
    <w:rsid w:val="00DD1F4D"/>
    <w:rsid w:val="00DD7DE9"/>
    <w:rsid w:val="00DE20A3"/>
    <w:rsid w:val="00E06EEF"/>
    <w:rsid w:val="00E1051A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359E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  <w:style w:type="character" w:styleId="CommentReference">
    <w:name w:val="annotation reference"/>
    <w:basedOn w:val="DefaultParagraphFont"/>
    <w:rsid w:val="00F05A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A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5A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20F748-F1CE-43D0-B485-D4403CBB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Risso  Francesco</cp:lastModifiedBy>
  <cp:revision>8</cp:revision>
  <cp:lastPrinted>2020-02-03T09:23:00Z</cp:lastPrinted>
  <dcterms:created xsi:type="dcterms:W3CDTF">2024-02-06T09:57:00Z</dcterms:created>
  <dcterms:modified xsi:type="dcterms:W3CDTF">2024-02-09T07:52:00Z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