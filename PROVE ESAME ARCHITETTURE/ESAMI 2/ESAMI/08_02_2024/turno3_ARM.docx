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910F" w14:textId="25D38959" w:rsidR="00F13904" w:rsidRPr="006C5122" w:rsidRDefault="00764F6D" w:rsidP="008E6DBF">
      <w:pPr>
        <w:pStyle w:val="KeyTitle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86BF" wp14:editId="1F17F6AD">
                <wp:simplePos x="0" y="0"/>
                <wp:positionH relativeFrom="margin">
                  <wp:posOffset>3054350</wp:posOffset>
                </wp:positionH>
                <wp:positionV relativeFrom="margin">
                  <wp:posOffset>-48260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2350" w14:textId="396878E5" w:rsidR="00764F6D" w:rsidRPr="00E06EEF" w:rsidRDefault="00764F6D" w:rsidP="00764F6D">
                            <w:pPr>
                              <w:jc w:val="right"/>
                            </w:pPr>
                            <w:r w:rsidRPr="00E06EEF">
                              <w:t>Nome e Cognome</w:t>
                            </w:r>
                            <w:r w:rsidR="00C87786">
                              <w:t xml:space="preserve">  </w:t>
                            </w:r>
                            <w:r w:rsidR="00D60539">
                              <w:t xml:space="preserve">    </w:t>
                            </w:r>
                            <w:r w:rsidR="00F63A97">
                              <w:t>…………………</w:t>
                            </w:r>
                          </w:p>
                          <w:p w14:paraId="64A3A8A6" w14:textId="34571019" w:rsidR="00764F6D" w:rsidRDefault="00764F6D" w:rsidP="00764F6D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 w:rsidR="00C87786">
                              <w:t xml:space="preserve"> </w:t>
                            </w:r>
                            <w:r w:rsidR="00D60539">
                              <w:t xml:space="preserve"> </w:t>
                            </w:r>
                            <w:r w:rsidR="00F63A97">
                              <w:t>…………………</w:t>
                            </w:r>
                          </w:p>
                          <w:p w14:paraId="7589DA6B" w14:textId="1F575E69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>odice compila senza errori:              sì [] no [ ]</w:t>
                            </w:r>
                          </w:p>
                          <w:p w14:paraId="448D2D36" w14:textId="75CDA62D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[]</w:t>
                            </w:r>
                          </w:p>
                          <w:p w14:paraId="770C51A5" w14:textId="6D6D09DA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[] no [ ]</w:t>
                            </w:r>
                          </w:p>
                          <w:p w14:paraId="2EA52FC3" w14:textId="0B1FD3A1" w:rsidR="00764F6D" w:rsidRPr="00066C78" w:rsidRDefault="00764F6D" w:rsidP="00764F6D">
                            <w:pPr>
                              <w:jc w:val="center"/>
                            </w:pPr>
                            <w:r w:rsidRPr="00066C78">
                              <w:t>L’ambiente di debug è stato utilizzato : sì [] no [ ]</w:t>
                            </w:r>
                          </w:p>
                          <w:p w14:paraId="12261965" w14:textId="77777777" w:rsidR="00764F6D" w:rsidRPr="006C5122" w:rsidRDefault="00764F6D" w:rsidP="00764F6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Desidero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ritirarmi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86BF" id="Rectangle 1" o:spid="_x0000_s1026" style="position:absolute;left:0;text-align:left;margin-left:240.5pt;margin-top:-3.8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" fillcolor="white [3201]" strokecolor="black [3200]" strokeweight="1pt">
                <v:textbox>
                  <w:txbxContent>
                    <w:p w14:paraId="78BC2350" w14:textId="396878E5" w:rsidR="00764F6D" w:rsidRPr="00E06EEF" w:rsidRDefault="00764F6D" w:rsidP="00764F6D">
                      <w:pPr>
                        <w:jc w:val="right"/>
                      </w:pPr>
                      <w:r w:rsidRPr="00E06EEF">
                        <w:t>Nome e Cognome</w:t>
                      </w:r>
                      <w:r w:rsidR="00C87786">
                        <w:t xml:space="preserve">  </w:t>
                      </w:r>
                      <w:r w:rsidR="00D60539">
                        <w:t xml:space="preserve">    </w:t>
                      </w:r>
                      <w:r w:rsidR="00F63A97">
                        <w:t>…………………</w:t>
                      </w:r>
                    </w:p>
                    <w:p w14:paraId="64A3A8A6" w14:textId="34571019" w:rsidR="00764F6D" w:rsidRDefault="00764F6D" w:rsidP="00764F6D">
                      <w:pPr>
                        <w:jc w:val="right"/>
                      </w:pPr>
                      <w:r w:rsidRPr="00E06EEF">
                        <w:t>Matricola</w:t>
                      </w:r>
                      <w:r w:rsidR="00C87786">
                        <w:t xml:space="preserve"> </w:t>
                      </w:r>
                      <w:r w:rsidR="00D60539">
                        <w:t xml:space="preserve"> </w:t>
                      </w:r>
                      <w:r w:rsidR="00F63A97">
                        <w:t>…………………</w:t>
                      </w:r>
                    </w:p>
                    <w:p w14:paraId="7589DA6B" w14:textId="1F575E69" w:rsidR="00764F6D" w:rsidRPr="00066C78" w:rsidRDefault="00764F6D" w:rsidP="00764F6D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[] no [ ]</w:t>
                      </w:r>
                    </w:p>
                    <w:p w14:paraId="448D2D36" w14:textId="75CDA62D" w:rsidR="00764F6D" w:rsidRPr="00066C78" w:rsidRDefault="00764F6D" w:rsidP="00764F6D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[]</w:t>
                      </w:r>
                    </w:p>
                    <w:p w14:paraId="770C51A5" w14:textId="6D6D09DA" w:rsidR="00764F6D" w:rsidRPr="00066C78" w:rsidRDefault="00764F6D" w:rsidP="00764F6D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[] no [ ]</w:t>
                      </w:r>
                    </w:p>
                    <w:p w14:paraId="2EA52FC3" w14:textId="0B1FD3A1" w:rsidR="00764F6D" w:rsidRPr="00066C78" w:rsidRDefault="00764F6D" w:rsidP="00764F6D">
                      <w:pPr>
                        <w:jc w:val="center"/>
                      </w:pPr>
                      <w:r w:rsidRPr="00066C78">
                        <w:t>L’ambiente di debug è stato utilizzato : sì [] no [ ]</w:t>
                      </w:r>
                    </w:p>
                    <w:p w14:paraId="12261965" w14:textId="77777777" w:rsidR="00764F6D" w:rsidRPr="006C5122" w:rsidRDefault="00764F6D" w:rsidP="00764F6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46BA9BA7" w14:textId="68113405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>ARM</w:t>
      </w:r>
      <w:r w:rsidR="00BC2496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BC2496">
        <w:rPr>
          <w:sz w:val="22"/>
        </w:rPr>
        <w:t xml:space="preserve">8 </w:t>
      </w:r>
      <w:r w:rsidR="001542D5">
        <w:rPr>
          <w:sz w:val="22"/>
        </w:rPr>
        <w:t xml:space="preserve">febbraio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1542D5">
        <w:rPr>
          <w:sz w:val="22"/>
        </w:rPr>
        <w:t>4</w:t>
      </w:r>
      <w:r w:rsidR="00202505">
        <w:rPr>
          <w:sz w:val="22"/>
        </w:rPr>
        <w:t xml:space="preserve"> – T3</w:t>
      </w:r>
    </w:p>
    <w:p w14:paraId="068D4BE1" w14:textId="509BEAE9" w:rsidR="00764F6D" w:rsidRPr="00F13904" w:rsidRDefault="00764F6D" w:rsidP="0076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75A4A950" w14:textId="74CD174F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49005334" w14:textId="6A51E812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2C84D685" w14:textId="376A69E9" w:rsidR="00764F6D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2683FB" w14:textId="4DEF5D52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3A221F5" w14:textId="77777777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7DFD6B86" w14:textId="053B7719" w:rsidR="00764F6D" w:rsidRPr="0061446C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7E12E45E" w14:textId="455FB381" w:rsidR="00764F6D" w:rsidRPr="00C27976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CFF18B" w14:textId="7AA25B6B" w:rsidR="00764F6D" w:rsidRPr="008773FA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</w:t>
      </w:r>
      <w:proofErr w:type="spellStart"/>
      <w:r>
        <w:t>watch</w:t>
      </w:r>
      <w:proofErr w:type="spellEnd"/>
      <w:r>
        <w:t xml:space="preserve"> che permettono di seguire il flusso del programma.</w:t>
      </w:r>
    </w:p>
    <w:p w14:paraId="26E529C0" w14:textId="6CEB9C2E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700A6D4C" w14:textId="77777777" w:rsidR="00BC2496" w:rsidRPr="00A74759" w:rsidRDefault="00BC2496" w:rsidP="00BC2496">
      <w:pPr>
        <w:ind w:firstLine="0"/>
      </w:pPr>
      <w:r w:rsidRPr="00A74759">
        <w:t xml:space="preserve">Sviluppare le seguenti funzionalità </w:t>
      </w:r>
      <w:r>
        <w:t>per la scheda LANDTIGER ed il system-on-chip LPC1768.</w:t>
      </w:r>
    </w:p>
    <w:p w14:paraId="382AD26F" w14:textId="5F720437" w:rsidR="004C7B60" w:rsidRDefault="00BC2496" w:rsidP="00BC2496">
      <w:pPr>
        <w:pStyle w:val="ListParagraph"/>
        <w:numPr>
          <w:ilvl w:val="0"/>
          <w:numId w:val="18"/>
        </w:numPr>
      </w:pPr>
      <w:r>
        <w:t xml:space="preserve">Il sistema deve </w:t>
      </w:r>
      <w:r w:rsidR="00900E94">
        <w:t>guidare l’utente affinché esegua</w:t>
      </w:r>
      <w:r w:rsidR="004C7B60">
        <w:t xml:space="preserve"> una specifica sequenza di pressioni </w:t>
      </w:r>
      <w:r w:rsidR="00C808E4">
        <w:t>dei</w:t>
      </w:r>
      <w:r w:rsidR="004C7B60">
        <w:t xml:space="preserve"> pulsanti KEY1 e KEY2</w:t>
      </w:r>
      <w:r w:rsidR="00AC6393">
        <w:t xml:space="preserve">. Le indicazioni devono essere date usando i LED 1 e 2. La sequenza di dati è </w:t>
      </w:r>
      <w:r w:rsidR="004C7B60">
        <w:t>passata a tempo di compilazione tramite l’inizializzazione di un vettore chiamato VETT</w:t>
      </w:r>
      <w:r w:rsidR="006668F0">
        <w:t xml:space="preserve"> composto da N elementi</w:t>
      </w:r>
      <w:r w:rsidR="004C7B60">
        <w:t xml:space="preserve"> di tipo </w:t>
      </w:r>
      <w:proofErr w:type="spellStart"/>
      <w:r w:rsidR="004C7B60">
        <w:t>unsigned</w:t>
      </w:r>
      <w:proofErr w:type="spellEnd"/>
      <w:r w:rsidR="004C7B60">
        <w:t xml:space="preserve"> </w:t>
      </w:r>
      <w:proofErr w:type="spellStart"/>
      <w:r w:rsidR="00AC6393">
        <w:t>char</w:t>
      </w:r>
      <w:proofErr w:type="spellEnd"/>
      <w:r w:rsidR="00AC6393">
        <w:t xml:space="preserve"> </w:t>
      </w:r>
      <w:r w:rsidR="004C7B60">
        <w:t xml:space="preserve">su 8 bit. </w:t>
      </w:r>
      <w:r w:rsidR="000D3DD7">
        <w:t>In ciascuna posizione di VETT, se il valore contenuto è 1, allora si riferisce al pulsante KEY1; se 2 allora al pulsante KEY2. Qualunque altro valore deve essere ignorato.</w:t>
      </w:r>
    </w:p>
    <w:p w14:paraId="7A632192" w14:textId="77777777" w:rsidR="004C7B60" w:rsidRDefault="004C7B60" w:rsidP="004C7B60">
      <w:pPr>
        <w:pStyle w:val="ListParagraph"/>
        <w:ind w:firstLine="0"/>
      </w:pPr>
      <w:r>
        <w:t>Esempio: nel caso il contenuto del vettore in input sia il seguente,</w:t>
      </w:r>
    </w:p>
    <w:p w14:paraId="381F5ED9" w14:textId="343007A3" w:rsidR="004C7B60" w:rsidRDefault="004C7B60" w:rsidP="004C7B60">
      <w:pPr>
        <w:pStyle w:val="ListParagraph"/>
        <w:ind w:firstLine="720"/>
      </w:pPr>
      <w:r>
        <w:t>VETT[</w:t>
      </w:r>
      <w:r w:rsidR="00900E94">
        <w:t>N</w:t>
      </w:r>
      <w:r>
        <w:t>] = [1,1,1,2,</w:t>
      </w:r>
      <w:r w:rsidR="000D3DD7">
        <w:t>0</w:t>
      </w:r>
      <w:r>
        <w:t>,2,1,</w:t>
      </w:r>
      <w:r w:rsidR="000D3DD7">
        <w:t>3</w:t>
      </w:r>
      <w:r>
        <w:t>,2]</w:t>
      </w:r>
      <w:r w:rsidR="00900E94">
        <w:t>;</w:t>
      </w:r>
      <w:r>
        <w:t xml:space="preserve"> </w:t>
      </w:r>
      <w:r w:rsidR="00900E94">
        <w:tab/>
        <w:t xml:space="preserve">//con N = </w:t>
      </w:r>
      <w:r w:rsidR="00C50B61">
        <w:t>9</w:t>
      </w:r>
      <w:r w:rsidR="00900E94">
        <w:t xml:space="preserve"> in questo </w:t>
      </w:r>
      <w:r w:rsidR="007453D6">
        <w:t>esempio</w:t>
      </w:r>
    </w:p>
    <w:p w14:paraId="3DBD96E4" w14:textId="7F59C4EA" w:rsidR="004C7B60" w:rsidRDefault="004C7B60" w:rsidP="004C7B60">
      <w:pPr>
        <w:pStyle w:val="ListParagraph"/>
        <w:ind w:firstLine="0"/>
      </w:pPr>
      <w:r>
        <w:t xml:space="preserve">allora la </w:t>
      </w:r>
      <w:r w:rsidR="000D3DD7">
        <w:t>sequenza da introdurre sarà la seguente</w:t>
      </w:r>
    </w:p>
    <w:p w14:paraId="5BA92259" w14:textId="044F1BD9" w:rsidR="000D3DD7" w:rsidRDefault="000D3DD7" w:rsidP="00C808E4">
      <w:pPr>
        <w:pStyle w:val="ListParagraph"/>
        <w:ind w:firstLine="720"/>
      </w:pPr>
      <w:r>
        <w:t>3 pressioni di KEY1</w:t>
      </w:r>
      <w:r w:rsidR="00C808E4">
        <w:t xml:space="preserve"> </w:t>
      </w:r>
      <w:r w:rsidR="00C808E4">
        <w:sym w:font="Wingdings" w:char="F0E0"/>
      </w:r>
      <w:r w:rsidR="00C808E4">
        <w:t xml:space="preserve"> 2</w:t>
      </w:r>
      <w:r>
        <w:t xml:space="preserve"> pressioni KEY2</w:t>
      </w:r>
      <w:r w:rsidR="00C808E4">
        <w:sym w:font="Wingdings" w:char="F0E0"/>
      </w:r>
      <w:r w:rsidR="00C808E4">
        <w:t xml:space="preserve"> </w:t>
      </w:r>
      <w:r>
        <w:t>1 pression</w:t>
      </w:r>
      <w:r w:rsidR="00C808E4">
        <w:t>e</w:t>
      </w:r>
      <w:r>
        <w:t xml:space="preserve"> di KEY1</w:t>
      </w:r>
      <w:r w:rsidR="00C808E4">
        <w:t xml:space="preserve"> </w:t>
      </w:r>
      <w:r w:rsidR="00C808E4">
        <w:sym w:font="Wingdings" w:char="F0E0"/>
      </w:r>
      <w:r w:rsidR="00C808E4">
        <w:t xml:space="preserve"> </w:t>
      </w:r>
      <w:r>
        <w:t>1 pression</w:t>
      </w:r>
      <w:r w:rsidR="00C808E4">
        <w:t>e</w:t>
      </w:r>
      <w:r>
        <w:t xml:space="preserve"> di KEY2.</w:t>
      </w:r>
      <w:r w:rsidR="00C808E4">
        <w:br/>
      </w:r>
      <w:r>
        <w:t>Nota bene: i valori 0 e 3 sono stati ignorati.</w:t>
      </w:r>
    </w:p>
    <w:p w14:paraId="5B0FEE33" w14:textId="754BFF06" w:rsidR="00BC2496" w:rsidRDefault="00900E94" w:rsidP="00BC2496">
      <w:pPr>
        <w:pStyle w:val="ListParagraph"/>
        <w:numPr>
          <w:ilvl w:val="0"/>
          <w:numId w:val="18"/>
        </w:numPr>
      </w:pPr>
      <w:r>
        <w:t xml:space="preserve">I LED </w:t>
      </w:r>
      <w:r w:rsidR="00AC6393">
        <w:t>1</w:t>
      </w:r>
      <w:r>
        <w:t xml:space="preserve"> e </w:t>
      </w:r>
      <w:r w:rsidR="00AC6393">
        <w:t>2</w:t>
      </w:r>
      <w:r>
        <w:t xml:space="preserve"> visualizzano </w:t>
      </w:r>
      <w:r w:rsidR="00AC6393">
        <w:t xml:space="preserve">quale sia </w:t>
      </w:r>
      <w:r>
        <w:t>il prossimo pulsante da premere:</w:t>
      </w:r>
    </w:p>
    <w:p w14:paraId="4BB7368D" w14:textId="0907DD7A" w:rsidR="00900E94" w:rsidRPr="00900E94" w:rsidRDefault="00900E94" w:rsidP="00900E94">
      <w:pPr>
        <w:pStyle w:val="ListParagraph"/>
        <w:numPr>
          <w:ilvl w:val="1"/>
          <w:numId w:val="18"/>
        </w:numPr>
      </w:pPr>
      <w:r w:rsidRPr="00900E94">
        <w:t xml:space="preserve">Se LED </w:t>
      </w:r>
      <w:r w:rsidR="00AC6393">
        <w:t>1</w:t>
      </w:r>
      <w:r w:rsidRPr="00900E94">
        <w:t xml:space="preserve"> è acceso</w:t>
      </w:r>
      <w:r>
        <w:t xml:space="preserve"> e LED </w:t>
      </w:r>
      <w:r w:rsidR="00AC6393">
        <w:t>2</w:t>
      </w:r>
      <w:r>
        <w:t xml:space="preserve"> spento</w:t>
      </w:r>
      <w:r w:rsidRPr="00900E94">
        <w:t>, KEY1 dov</w:t>
      </w:r>
      <w:r>
        <w:t>rà essere premuto</w:t>
      </w:r>
    </w:p>
    <w:p w14:paraId="4D4CBE63" w14:textId="11C33FB7" w:rsidR="00900E94" w:rsidRDefault="00900E94" w:rsidP="00900E94">
      <w:pPr>
        <w:pStyle w:val="ListParagraph"/>
        <w:numPr>
          <w:ilvl w:val="1"/>
          <w:numId w:val="18"/>
        </w:numPr>
      </w:pPr>
      <w:r w:rsidRPr="00900E94">
        <w:t xml:space="preserve">Se LED </w:t>
      </w:r>
      <w:r w:rsidR="00AC6393">
        <w:t>2</w:t>
      </w:r>
      <w:r w:rsidRPr="00900E94">
        <w:t xml:space="preserve"> è </w:t>
      </w:r>
      <w:r w:rsidR="00AC6393">
        <w:t xml:space="preserve">acceso </w:t>
      </w:r>
      <w:r>
        <w:t xml:space="preserve">e LED </w:t>
      </w:r>
      <w:r w:rsidR="00AC6393">
        <w:t>1</w:t>
      </w:r>
      <w:r>
        <w:t xml:space="preserve"> </w:t>
      </w:r>
      <w:r w:rsidR="00AC6393">
        <w:t>spento</w:t>
      </w:r>
      <w:r w:rsidRPr="00900E94">
        <w:t>, KEY</w:t>
      </w:r>
      <w:r>
        <w:t>2</w:t>
      </w:r>
      <w:r w:rsidRPr="00900E94">
        <w:t xml:space="preserve"> dov</w:t>
      </w:r>
      <w:r>
        <w:t>rà essere premuto</w:t>
      </w:r>
    </w:p>
    <w:p w14:paraId="09CBD909" w14:textId="28F2BAFD" w:rsidR="00AC6393" w:rsidRDefault="00AC6393" w:rsidP="00900E94">
      <w:pPr>
        <w:pStyle w:val="ListParagraph"/>
        <w:numPr>
          <w:ilvl w:val="1"/>
          <w:numId w:val="18"/>
        </w:numPr>
      </w:pPr>
      <w:r>
        <w:t xml:space="preserve">Una volta letto il valore premuto dall’utente, tutti i LED lampeggiano con un periodo di 0,25s durante 1s.  </w:t>
      </w:r>
    </w:p>
    <w:p w14:paraId="5B54F16B" w14:textId="7DA66A87" w:rsidR="006668F0" w:rsidRDefault="006668F0" w:rsidP="00900E94">
      <w:pPr>
        <w:pStyle w:val="ListParagraph"/>
        <w:numPr>
          <w:ilvl w:val="1"/>
          <w:numId w:val="18"/>
        </w:numPr>
      </w:pPr>
      <w:r>
        <w:t xml:space="preserve">Una volta terminata la sequenza, entrambi LED </w:t>
      </w:r>
      <w:r w:rsidR="00AC6393">
        <w:t>1</w:t>
      </w:r>
      <w:r>
        <w:t xml:space="preserve"> e LED </w:t>
      </w:r>
      <w:r w:rsidR="00AC6393">
        <w:t>2</w:t>
      </w:r>
      <w:r>
        <w:t xml:space="preserve"> saranno resi lampeggianti con </w:t>
      </w:r>
      <w:r w:rsidR="00C50B61">
        <w:t>un periodo</w:t>
      </w:r>
      <w:r>
        <w:t xml:space="preserve"> di 0,</w:t>
      </w:r>
      <w:r w:rsidR="00CF0756">
        <w:t>25</w:t>
      </w:r>
      <w:r>
        <w:t xml:space="preserve"> secondi</w:t>
      </w:r>
      <w:r w:rsidR="00AC6393">
        <w:t>, durante 2 secondi</w:t>
      </w:r>
      <w:r>
        <w:t>.</w:t>
      </w:r>
    </w:p>
    <w:p w14:paraId="3B88A9CE" w14:textId="6E343305" w:rsidR="006668F0" w:rsidRDefault="006668F0" w:rsidP="00900E94">
      <w:pPr>
        <w:pStyle w:val="ListParagraph"/>
        <w:numPr>
          <w:ilvl w:val="1"/>
          <w:numId w:val="18"/>
        </w:numPr>
      </w:pPr>
      <w:r>
        <w:t xml:space="preserve">I valori illegali </w:t>
      </w:r>
      <w:r w:rsidR="009D6F5F">
        <w:t xml:space="preserve">non </w:t>
      </w:r>
      <w:r w:rsidR="00AC6393">
        <w:t xml:space="preserve">devono essere </w:t>
      </w:r>
      <w:r w:rsidR="009D6F5F">
        <w:t xml:space="preserve">considerate </w:t>
      </w:r>
      <w:r w:rsidR="00AC6393">
        <w:t>dalla sequenza.</w:t>
      </w:r>
    </w:p>
    <w:p w14:paraId="0072BEDE" w14:textId="26BEA7D7" w:rsidR="00900E94" w:rsidRDefault="00900E94" w:rsidP="00900E94">
      <w:pPr>
        <w:pStyle w:val="ListParagraph"/>
        <w:numPr>
          <w:ilvl w:val="0"/>
          <w:numId w:val="18"/>
        </w:numPr>
      </w:pPr>
      <w:r>
        <w:t xml:space="preserve">Durante le pressioni, il sistema deve </w:t>
      </w:r>
      <w:r w:rsidR="006668F0">
        <w:t xml:space="preserve">inoltre </w:t>
      </w:r>
      <w:r>
        <w:t>memorizzare i</w:t>
      </w:r>
      <w:r w:rsidR="009D6F5F">
        <w:t xml:space="preserve"> valori inseriti </w:t>
      </w:r>
      <w:r>
        <w:t>d</w:t>
      </w:r>
      <w:r w:rsidR="009D6F5F">
        <w:t>a</w:t>
      </w:r>
      <w:r>
        <w:t xml:space="preserve">ll’utente, </w:t>
      </w:r>
      <w:r w:rsidR="009D6F5F">
        <w:t xml:space="preserve">creando </w:t>
      </w:r>
      <w:r>
        <w:t>il contenuto di un nuovo vettore</w:t>
      </w:r>
      <w:r w:rsidR="006668F0">
        <w:t xml:space="preserve"> VETT2 sempre di N elementi su 8 bit</w:t>
      </w:r>
      <w:r>
        <w:t>:</w:t>
      </w:r>
    </w:p>
    <w:p w14:paraId="29986BF8" w14:textId="3C70F86F" w:rsidR="00900E94" w:rsidRDefault="006668F0" w:rsidP="00900E94">
      <w:pPr>
        <w:pStyle w:val="ListParagraph"/>
        <w:numPr>
          <w:ilvl w:val="1"/>
          <w:numId w:val="18"/>
        </w:numPr>
      </w:pPr>
      <w:r>
        <w:t>In caso di pressione di</w:t>
      </w:r>
      <w:r w:rsidR="00900E94">
        <w:t xml:space="preserve"> </w:t>
      </w:r>
      <w:r>
        <w:t>KEY1, allora dovrà essere memorizzato il valore 1</w:t>
      </w:r>
    </w:p>
    <w:p w14:paraId="536A774F" w14:textId="2FC8A3AD" w:rsidR="0087793E" w:rsidRPr="00900E94" w:rsidRDefault="006668F0" w:rsidP="006668F0">
      <w:pPr>
        <w:pStyle w:val="ListParagraph"/>
        <w:numPr>
          <w:ilvl w:val="1"/>
          <w:numId w:val="18"/>
        </w:numPr>
      </w:pPr>
      <w:r>
        <w:t>In caso di pressione di KEY2, allora dovrà essere memorizzato il valore 2</w:t>
      </w:r>
    </w:p>
    <w:p w14:paraId="35F538A9" w14:textId="55D1258D" w:rsidR="00BC2496" w:rsidRPr="007E6367" w:rsidRDefault="006668F0" w:rsidP="006668F0">
      <w:pPr>
        <w:pStyle w:val="ListParagraph"/>
        <w:numPr>
          <w:ilvl w:val="0"/>
          <w:numId w:val="18"/>
        </w:numPr>
      </w:pPr>
      <w:r>
        <w:t xml:space="preserve">Completata la sequenza, dopo una attesa di 3 secondi durante la quale </w:t>
      </w:r>
      <w:r w:rsidR="009D6F5F">
        <w:t xml:space="preserve">tutti </w:t>
      </w:r>
      <w:r>
        <w:t>i led lampeggiano</w:t>
      </w:r>
      <w:r w:rsidR="009D6F5F">
        <w:t xml:space="preserve"> con un periodo di 0</w:t>
      </w:r>
      <w:r w:rsidR="00E5131A">
        <w:t>,</w:t>
      </w:r>
      <w:r w:rsidR="009D6F5F">
        <w:t>125s</w:t>
      </w:r>
      <w:r w:rsidR="00E5131A">
        <w:t xml:space="preserve"> </w:t>
      </w:r>
      <w:r w:rsidR="00BC2496">
        <w:t>deve essere lanciata la seguente funzione ASSEMBLER:</w:t>
      </w:r>
    </w:p>
    <w:p w14:paraId="1B8B8589" w14:textId="08F1E43A" w:rsidR="00BC2496" w:rsidRPr="006668F0" w:rsidRDefault="00BC2496" w:rsidP="006668F0">
      <w:pPr>
        <w:jc w:val="left"/>
        <w:rPr>
          <w:rFonts w:ascii="Lucida Sans Unicode" w:hAnsi="Lucida Sans Unicode" w:cs="Lucida Sans Unicode"/>
          <w:sz w:val="22"/>
          <w:lang w:val="en-GB"/>
        </w:rPr>
      </w:pPr>
      <w:r w:rsidRPr="006668F0">
        <w:rPr>
          <w:rFonts w:ascii="Lucida Sans Unicode" w:hAnsi="Lucida Sans Unicode" w:cs="Lucida Sans Unicode"/>
          <w:sz w:val="22"/>
          <w:lang w:val="en-US"/>
        </w:rPr>
        <w:t xml:space="preserve">unsigned </w:t>
      </w:r>
      <w:r w:rsidR="00830FFD" w:rsidRPr="006668F0">
        <w:rPr>
          <w:rFonts w:ascii="Lucida Sans Unicode" w:hAnsi="Lucida Sans Unicode" w:cs="Lucida Sans Unicode"/>
          <w:sz w:val="22"/>
          <w:lang w:val="en-US"/>
        </w:rPr>
        <w:t>int</w:t>
      </w:r>
      <w:r w:rsidR="00290BF7" w:rsidRPr="006668F0">
        <w:rPr>
          <w:rFonts w:ascii="Lucida Sans Unicode" w:hAnsi="Lucida Sans Unicode" w:cs="Lucida Sans Unicode"/>
          <w:sz w:val="22"/>
          <w:lang w:val="en-US"/>
        </w:rPr>
        <w:t xml:space="preserve"> </w:t>
      </w:r>
      <w:r w:rsidR="006668F0" w:rsidRPr="006668F0">
        <w:rPr>
          <w:rFonts w:ascii="Lucida Sans Unicode" w:hAnsi="Lucida Sans Unicode" w:cs="Lucida Sans Unicode"/>
          <w:sz w:val="22"/>
          <w:lang w:val="en-US"/>
        </w:rPr>
        <w:t>compare</w:t>
      </w:r>
      <w:r w:rsidR="00E5131A" w:rsidRPr="006668F0">
        <w:rPr>
          <w:rFonts w:ascii="Lucida Sans Unicode" w:hAnsi="Lucida Sans Unicode" w:cs="Lucida Sans Unicode"/>
          <w:sz w:val="22"/>
          <w:lang w:val="en-US"/>
        </w:rPr>
        <w:t xml:space="preserve"> </w:t>
      </w:r>
      <w:r w:rsidRPr="006668F0">
        <w:rPr>
          <w:rFonts w:ascii="Lucida Sans Unicode" w:hAnsi="Lucida Sans Unicode" w:cs="Lucida Sans Unicode"/>
          <w:sz w:val="22"/>
          <w:lang w:val="en-US"/>
        </w:rPr>
        <w:t xml:space="preserve">(unsigned </w:t>
      </w:r>
      <w:r w:rsidR="00E5131A" w:rsidRPr="006668F0">
        <w:rPr>
          <w:rFonts w:ascii="Lucida Sans Unicode" w:hAnsi="Lucida Sans Unicode" w:cs="Lucida Sans Unicode"/>
          <w:sz w:val="22"/>
          <w:lang w:val="en-US"/>
        </w:rPr>
        <w:t>char</w:t>
      </w:r>
      <w:r w:rsidR="00290BF7" w:rsidRPr="006668F0">
        <w:rPr>
          <w:rFonts w:ascii="Lucida Sans Unicode" w:hAnsi="Lucida Sans Unicode" w:cs="Lucida Sans Unicode"/>
          <w:sz w:val="22"/>
          <w:lang w:val="en-US"/>
        </w:rPr>
        <w:t xml:space="preserve"> </w:t>
      </w:r>
      <w:r w:rsidRPr="006668F0">
        <w:rPr>
          <w:rFonts w:ascii="Lucida Sans Unicode" w:hAnsi="Lucida Sans Unicode" w:cs="Lucida Sans Unicode"/>
          <w:sz w:val="22"/>
          <w:lang w:val="en-US"/>
        </w:rPr>
        <w:t xml:space="preserve">VETT[], </w:t>
      </w:r>
      <w:r w:rsidR="006668F0" w:rsidRPr="006668F0">
        <w:rPr>
          <w:rFonts w:ascii="Lucida Sans Unicode" w:hAnsi="Lucida Sans Unicode" w:cs="Lucida Sans Unicode"/>
          <w:sz w:val="22"/>
          <w:lang w:val="en-US"/>
        </w:rPr>
        <w:t xml:space="preserve">unsigned char VETT2[], </w:t>
      </w:r>
      <w:r w:rsidRPr="006668F0">
        <w:rPr>
          <w:rFonts w:ascii="Lucida Sans Unicode" w:hAnsi="Lucida Sans Unicode" w:cs="Lucida Sans Unicode"/>
          <w:sz w:val="22"/>
          <w:lang w:val="en-US"/>
        </w:rPr>
        <w:t xml:space="preserve">const </w:t>
      </w:r>
      <w:r w:rsidRPr="006668F0">
        <w:rPr>
          <w:rFonts w:ascii="Lucida Sans Unicode" w:hAnsi="Lucida Sans Unicode" w:cs="Lucida Sans Unicode"/>
          <w:sz w:val="22"/>
          <w:lang w:val="en-GB"/>
        </w:rPr>
        <w:t>unsigned int N);</w:t>
      </w:r>
    </w:p>
    <w:p w14:paraId="528E9FF3" w14:textId="465D22DE" w:rsidR="00BC2496" w:rsidRPr="007E6367" w:rsidRDefault="00BC2496" w:rsidP="00BC2496">
      <w:pPr>
        <w:ind w:left="851" w:firstLine="0"/>
        <w:rPr>
          <w:rFonts w:ascii="Lucida Sans Unicode" w:hAnsi="Lucida Sans Unicode" w:cs="Lucida Sans Unicode"/>
          <w:sz w:val="22"/>
        </w:rPr>
      </w:pPr>
      <w:r w:rsidRPr="008B6309">
        <w:t>tale funzione</w:t>
      </w:r>
      <w:r>
        <w:t xml:space="preserve"> </w:t>
      </w:r>
      <w:r w:rsidR="006668F0">
        <w:t xml:space="preserve">calcola </w:t>
      </w:r>
      <w:r w:rsidR="00D371C1">
        <w:t xml:space="preserve">e restituisce </w:t>
      </w:r>
      <w:r w:rsidR="006668F0">
        <w:t>il numero di valori differenti tra</w:t>
      </w:r>
      <w:r w:rsidR="00C808E4">
        <w:t xml:space="preserve"> posizioni “coerenti” di</w:t>
      </w:r>
      <w:r w:rsidR="006668F0">
        <w:t xml:space="preserve"> VETT e VETT2</w:t>
      </w:r>
      <w:r w:rsidR="00C808E4">
        <w:t xml:space="preserve"> (in altre parole, deve segnalare quanti errori ha fatto l’utente. Il valore calcolato è</w:t>
      </w:r>
      <w:r w:rsidR="006668F0">
        <w:t xml:space="preserve"> </w:t>
      </w:r>
      <w:r>
        <w:t xml:space="preserve">espresso su </w:t>
      </w:r>
      <w:r w:rsidR="00830FFD">
        <w:t>32</w:t>
      </w:r>
      <w:r>
        <w:t xml:space="preserve"> bit.</w:t>
      </w:r>
      <w:r w:rsidR="006668F0">
        <w:t xml:space="preserve"> La funzione </w:t>
      </w:r>
      <w:r w:rsidR="009D6F5F">
        <w:t xml:space="preserve">riceve il vettore VETT[] e la costante N originali, quindi </w:t>
      </w:r>
      <w:r w:rsidR="006668F0">
        <w:t xml:space="preserve">deve filtrare i valori illegali </w:t>
      </w:r>
      <w:r w:rsidR="009D6F5F">
        <w:t>i</w:t>
      </w:r>
      <w:r w:rsidR="006668F0">
        <w:t>n VETT.</w:t>
      </w:r>
    </w:p>
    <w:p w14:paraId="1B6C04C5" w14:textId="728C35A0" w:rsidR="00746E8A" w:rsidRPr="00435098" w:rsidRDefault="006668F0" w:rsidP="006668F0">
      <w:pPr>
        <w:pStyle w:val="ListParagraph"/>
        <w:numPr>
          <w:ilvl w:val="0"/>
          <w:numId w:val="18"/>
        </w:numPr>
      </w:pPr>
      <w:r>
        <w:lastRenderedPageBreak/>
        <w:t>|</w:t>
      </w:r>
      <w:r w:rsidR="00BC2496">
        <w:t xml:space="preserve">Il </w:t>
      </w:r>
      <w:r w:rsidR="00C808E4">
        <w:t>risultato</w:t>
      </w:r>
      <w:r w:rsidR="00830FFD">
        <w:t xml:space="preserve"> </w:t>
      </w:r>
      <w:r w:rsidR="00BC2496">
        <w:t xml:space="preserve">deve essere visualizzato </w:t>
      </w:r>
      <w:r w:rsidR="00C808E4">
        <w:t xml:space="preserve">in binario </w:t>
      </w:r>
      <w:r w:rsidR="00BC2496">
        <w:t>tramite i led</w:t>
      </w:r>
      <w:r w:rsidR="00C808E4">
        <w:t xml:space="preserve">, finché non viene operato il tasto UP del JOYSTICK. A valle di questa azione, </w:t>
      </w:r>
      <w:r w:rsidR="00BC2496">
        <w:t>il sistema riprende dal punto 1 con VETT</w:t>
      </w:r>
      <w:r w:rsidR="00C808E4">
        <w:t>2</w:t>
      </w:r>
      <w:r w:rsidR="00EF67F6">
        <w:t xml:space="preserve"> </w:t>
      </w:r>
      <w:r w:rsidR="00BC2496">
        <w:t>“svuotat</w:t>
      </w:r>
      <w:r w:rsidR="00C808E4">
        <w:t>o</w:t>
      </w:r>
      <w:r w:rsidR="00BC2496">
        <w:t xml:space="preserve">” così come inizialmente. </w:t>
      </w:r>
    </w:p>
    <w:sectPr w:rsidR="00746E8A" w:rsidRPr="00435098" w:rsidSect="001F19BA">
      <w:type w:val="continuous"/>
      <w:pgSz w:w="11906" w:h="16838" w:code="9"/>
      <w:pgMar w:top="284" w:right="566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5108" w14:textId="77777777" w:rsidR="001F19BA" w:rsidRDefault="001F19BA">
      <w:r>
        <w:separator/>
      </w:r>
    </w:p>
  </w:endnote>
  <w:endnote w:type="continuationSeparator" w:id="0">
    <w:p w14:paraId="5BEB4D1D" w14:textId="77777777" w:rsidR="001F19BA" w:rsidRDefault="001F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1538" w14:textId="77777777" w:rsidR="001F19BA" w:rsidRDefault="001F19BA">
      <w:r>
        <w:separator/>
      </w:r>
    </w:p>
  </w:footnote>
  <w:footnote w:type="continuationSeparator" w:id="0">
    <w:p w14:paraId="3AF15C03" w14:textId="77777777" w:rsidR="001F19BA" w:rsidRDefault="001F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030274">
    <w:abstractNumId w:val="0"/>
  </w:num>
  <w:num w:numId="2" w16cid:durableId="142942342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26647443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638000614">
    <w:abstractNumId w:val="16"/>
  </w:num>
  <w:num w:numId="5" w16cid:durableId="71443200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981234881">
    <w:abstractNumId w:val="4"/>
  </w:num>
  <w:num w:numId="7" w16cid:durableId="2023242487">
    <w:abstractNumId w:val="5"/>
  </w:num>
  <w:num w:numId="8" w16cid:durableId="963733600">
    <w:abstractNumId w:val="3"/>
  </w:num>
  <w:num w:numId="9" w16cid:durableId="521018120">
    <w:abstractNumId w:val="12"/>
  </w:num>
  <w:num w:numId="10" w16cid:durableId="29652675">
    <w:abstractNumId w:val="8"/>
  </w:num>
  <w:num w:numId="11" w16cid:durableId="676159255">
    <w:abstractNumId w:val="6"/>
  </w:num>
  <w:num w:numId="12" w16cid:durableId="210728573">
    <w:abstractNumId w:val="7"/>
  </w:num>
  <w:num w:numId="13" w16cid:durableId="2022080256">
    <w:abstractNumId w:val="14"/>
  </w:num>
  <w:num w:numId="14" w16cid:durableId="1459759212">
    <w:abstractNumId w:val="13"/>
  </w:num>
  <w:num w:numId="15" w16cid:durableId="758327371">
    <w:abstractNumId w:val="2"/>
  </w:num>
  <w:num w:numId="16" w16cid:durableId="330762295">
    <w:abstractNumId w:val="11"/>
  </w:num>
  <w:num w:numId="17" w16cid:durableId="1469320838">
    <w:abstractNumId w:val="17"/>
  </w:num>
  <w:num w:numId="18" w16cid:durableId="921790715">
    <w:abstractNumId w:val="15"/>
  </w:num>
  <w:num w:numId="19" w16cid:durableId="1306743611">
    <w:abstractNumId w:val="10"/>
  </w:num>
  <w:num w:numId="20" w16cid:durableId="19683955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jU1NDQ1szC0MDNT0lEKTi0uzszPAykwrgUAbc+HoywAAAA="/>
  </w:docVars>
  <w:rsids>
    <w:rsidRoot w:val="00401CF5"/>
    <w:rsid w:val="0000020C"/>
    <w:rsid w:val="00002990"/>
    <w:rsid w:val="000424A0"/>
    <w:rsid w:val="00057164"/>
    <w:rsid w:val="00057192"/>
    <w:rsid w:val="00062098"/>
    <w:rsid w:val="00081765"/>
    <w:rsid w:val="00096C0E"/>
    <w:rsid w:val="000D3DD7"/>
    <w:rsid w:val="000D4555"/>
    <w:rsid w:val="000E02D8"/>
    <w:rsid w:val="0010573C"/>
    <w:rsid w:val="001140AC"/>
    <w:rsid w:val="00136DB2"/>
    <w:rsid w:val="001542D5"/>
    <w:rsid w:val="001A7F67"/>
    <w:rsid w:val="001B39D8"/>
    <w:rsid w:val="001C4F96"/>
    <w:rsid w:val="001C7863"/>
    <w:rsid w:val="001D13AC"/>
    <w:rsid w:val="001F19BA"/>
    <w:rsid w:val="00202505"/>
    <w:rsid w:val="002137E7"/>
    <w:rsid w:val="00223B86"/>
    <w:rsid w:val="002263B2"/>
    <w:rsid w:val="0026687C"/>
    <w:rsid w:val="00290BF7"/>
    <w:rsid w:val="002A198B"/>
    <w:rsid w:val="002B0685"/>
    <w:rsid w:val="002D4A3A"/>
    <w:rsid w:val="002E4819"/>
    <w:rsid w:val="002F5893"/>
    <w:rsid w:val="00303471"/>
    <w:rsid w:val="00304BE1"/>
    <w:rsid w:val="00315FDD"/>
    <w:rsid w:val="00320E35"/>
    <w:rsid w:val="00325EF4"/>
    <w:rsid w:val="00353CB7"/>
    <w:rsid w:val="003B2C3B"/>
    <w:rsid w:val="003C5E9F"/>
    <w:rsid w:val="003D2A42"/>
    <w:rsid w:val="003D490E"/>
    <w:rsid w:val="003E3233"/>
    <w:rsid w:val="003F5DD2"/>
    <w:rsid w:val="00400B86"/>
    <w:rsid w:val="00401CF5"/>
    <w:rsid w:val="00403E5D"/>
    <w:rsid w:val="004166BB"/>
    <w:rsid w:val="00435098"/>
    <w:rsid w:val="004425B2"/>
    <w:rsid w:val="004440DA"/>
    <w:rsid w:val="00445C88"/>
    <w:rsid w:val="00472696"/>
    <w:rsid w:val="00475C4E"/>
    <w:rsid w:val="00483FAE"/>
    <w:rsid w:val="00494C69"/>
    <w:rsid w:val="00496D87"/>
    <w:rsid w:val="004A0742"/>
    <w:rsid w:val="004A23CF"/>
    <w:rsid w:val="004C321B"/>
    <w:rsid w:val="004C7B60"/>
    <w:rsid w:val="004E119F"/>
    <w:rsid w:val="004E21C7"/>
    <w:rsid w:val="004F03ED"/>
    <w:rsid w:val="004F26FE"/>
    <w:rsid w:val="00522679"/>
    <w:rsid w:val="00524DA1"/>
    <w:rsid w:val="005313EB"/>
    <w:rsid w:val="00535B9D"/>
    <w:rsid w:val="005378EA"/>
    <w:rsid w:val="0054712B"/>
    <w:rsid w:val="00587B26"/>
    <w:rsid w:val="00590EA0"/>
    <w:rsid w:val="005A1C5E"/>
    <w:rsid w:val="005A60C0"/>
    <w:rsid w:val="005C3D6B"/>
    <w:rsid w:val="005D2747"/>
    <w:rsid w:val="005D6220"/>
    <w:rsid w:val="005E4973"/>
    <w:rsid w:val="006026C5"/>
    <w:rsid w:val="00607C0E"/>
    <w:rsid w:val="0061446C"/>
    <w:rsid w:val="00615775"/>
    <w:rsid w:val="00616E01"/>
    <w:rsid w:val="00650517"/>
    <w:rsid w:val="00666645"/>
    <w:rsid w:val="006668F0"/>
    <w:rsid w:val="006769A2"/>
    <w:rsid w:val="00680D21"/>
    <w:rsid w:val="00693DA2"/>
    <w:rsid w:val="00697EC3"/>
    <w:rsid w:val="006A50FE"/>
    <w:rsid w:val="006B26E4"/>
    <w:rsid w:val="006B64CD"/>
    <w:rsid w:val="006B7F4A"/>
    <w:rsid w:val="006C3EF8"/>
    <w:rsid w:val="006C5122"/>
    <w:rsid w:val="006C630E"/>
    <w:rsid w:val="006C743E"/>
    <w:rsid w:val="006D0E2D"/>
    <w:rsid w:val="006D46F9"/>
    <w:rsid w:val="006D5A01"/>
    <w:rsid w:val="00737AB3"/>
    <w:rsid w:val="007422DB"/>
    <w:rsid w:val="007446D0"/>
    <w:rsid w:val="00744E83"/>
    <w:rsid w:val="007453D6"/>
    <w:rsid w:val="00746E8A"/>
    <w:rsid w:val="00754F7C"/>
    <w:rsid w:val="007617A9"/>
    <w:rsid w:val="00762C3D"/>
    <w:rsid w:val="00764F6D"/>
    <w:rsid w:val="00781968"/>
    <w:rsid w:val="007A3DBC"/>
    <w:rsid w:val="007B0C18"/>
    <w:rsid w:val="007C0113"/>
    <w:rsid w:val="007C4361"/>
    <w:rsid w:val="007C6730"/>
    <w:rsid w:val="007E3691"/>
    <w:rsid w:val="007F3ABB"/>
    <w:rsid w:val="008004F4"/>
    <w:rsid w:val="00815672"/>
    <w:rsid w:val="00830FFD"/>
    <w:rsid w:val="008419DF"/>
    <w:rsid w:val="00855BEB"/>
    <w:rsid w:val="0085621C"/>
    <w:rsid w:val="008635FE"/>
    <w:rsid w:val="00864606"/>
    <w:rsid w:val="00870FA2"/>
    <w:rsid w:val="008773FA"/>
    <w:rsid w:val="0087793E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00E94"/>
    <w:rsid w:val="009025BF"/>
    <w:rsid w:val="00911104"/>
    <w:rsid w:val="009263EC"/>
    <w:rsid w:val="00931548"/>
    <w:rsid w:val="00931886"/>
    <w:rsid w:val="0093440C"/>
    <w:rsid w:val="00935770"/>
    <w:rsid w:val="0096111D"/>
    <w:rsid w:val="009839FF"/>
    <w:rsid w:val="0099597E"/>
    <w:rsid w:val="009A20B3"/>
    <w:rsid w:val="009D1443"/>
    <w:rsid w:val="009D6F5F"/>
    <w:rsid w:val="009F073F"/>
    <w:rsid w:val="009F57E5"/>
    <w:rsid w:val="009F6FCF"/>
    <w:rsid w:val="00A314E5"/>
    <w:rsid w:val="00A3792E"/>
    <w:rsid w:val="00A62F2D"/>
    <w:rsid w:val="00A65ECE"/>
    <w:rsid w:val="00A74759"/>
    <w:rsid w:val="00A839F8"/>
    <w:rsid w:val="00AB1431"/>
    <w:rsid w:val="00AC6393"/>
    <w:rsid w:val="00AD1D7E"/>
    <w:rsid w:val="00AF1ED2"/>
    <w:rsid w:val="00AF2EA5"/>
    <w:rsid w:val="00AF34E7"/>
    <w:rsid w:val="00B02C96"/>
    <w:rsid w:val="00B3209A"/>
    <w:rsid w:val="00B35D56"/>
    <w:rsid w:val="00B53F7C"/>
    <w:rsid w:val="00B57378"/>
    <w:rsid w:val="00B652C2"/>
    <w:rsid w:val="00B91960"/>
    <w:rsid w:val="00BA40FE"/>
    <w:rsid w:val="00BB37BB"/>
    <w:rsid w:val="00BC2496"/>
    <w:rsid w:val="00BC2B25"/>
    <w:rsid w:val="00BD6AEF"/>
    <w:rsid w:val="00BE7BA8"/>
    <w:rsid w:val="00BF229D"/>
    <w:rsid w:val="00C01F02"/>
    <w:rsid w:val="00C03D12"/>
    <w:rsid w:val="00C14778"/>
    <w:rsid w:val="00C16733"/>
    <w:rsid w:val="00C2428D"/>
    <w:rsid w:val="00C50B61"/>
    <w:rsid w:val="00C5319A"/>
    <w:rsid w:val="00C808E4"/>
    <w:rsid w:val="00C843C0"/>
    <w:rsid w:val="00C85C3C"/>
    <w:rsid w:val="00C87786"/>
    <w:rsid w:val="00C910C8"/>
    <w:rsid w:val="00C93076"/>
    <w:rsid w:val="00C97609"/>
    <w:rsid w:val="00CB6FA2"/>
    <w:rsid w:val="00CC6F83"/>
    <w:rsid w:val="00CF0756"/>
    <w:rsid w:val="00D371C1"/>
    <w:rsid w:val="00D47498"/>
    <w:rsid w:val="00D541B0"/>
    <w:rsid w:val="00D60539"/>
    <w:rsid w:val="00D65750"/>
    <w:rsid w:val="00D65CF9"/>
    <w:rsid w:val="00D757B5"/>
    <w:rsid w:val="00DB769E"/>
    <w:rsid w:val="00DC6C08"/>
    <w:rsid w:val="00DD1F4D"/>
    <w:rsid w:val="00DD7DE9"/>
    <w:rsid w:val="00DE20A3"/>
    <w:rsid w:val="00E00285"/>
    <w:rsid w:val="00E06EEF"/>
    <w:rsid w:val="00E1051A"/>
    <w:rsid w:val="00E41DEC"/>
    <w:rsid w:val="00E5131A"/>
    <w:rsid w:val="00E73536"/>
    <w:rsid w:val="00E843F8"/>
    <w:rsid w:val="00EA2E77"/>
    <w:rsid w:val="00EE2CE9"/>
    <w:rsid w:val="00EF67F6"/>
    <w:rsid w:val="00EF7069"/>
    <w:rsid w:val="00F05A7D"/>
    <w:rsid w:val="00F13904"/>
    <w:rsid w:val="00F3668B"/>
    <w:rsid w:val="00F5359E"/>
    <w:rsid w:val="00F63A97"/>
    <w:rsid w:val="00F8125D"/>
    <w:rsid w:val="00FA3F09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1798E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  <w:style w:type="paragraph" w:styleId="Revision">
    <w:name w:val="Revision"/>
    <w:hidden/>
    <w:uiPriority w:val="99"/>
    <w:semiHidden/>
    <w:rsid w:val="00F5359E"/>
    <w:rPr>
      <w:sz w:val="24"/>
    </w:rPr>
  </w:style>
  <w:style w:type="character" w:styleId="CommentReference">
    <w:name w:val="annotation reference"/>
    <w:basedOn w:val="DefaultParagraphFont"/>
    <w:rsid w:val="00F05A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A7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05A7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4A5F68-1F77-4410-BFF2-751FB2DC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Risso  Francesco</cp:lastModifiedBy>
  <cp:revision>2</cp:revision>
  <cp:lastPrinted>2020-02-03T09:23:00Z</cp:lastPrinted>
  <dcterms:created xsi:type="dcterms:W3CDTF">2024-02-09T08:30:00Z</dcterms:created>
  <dcterms:modified xsi:type="dcterms:W3CDTF">2024-02-09T08:30:00Z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6966fe098386a4b4300769c382b5dc458c5f2890e116fd6d5763a3e2c8f5ad40</vt:lpwstr>
  </property>
</Properties>
</file>